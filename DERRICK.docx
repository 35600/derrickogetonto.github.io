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6E6E6" w:themeColor="accent4"/>
  <w:body>
    <w:p w14:paraId="48786BC3" w14:textId="3671AADD" w:rsidR="00E95D08" w:rsidRDefault="00E95D08" w:rsidP="001C6718">
      <w:r w:rsidRPr="00C73E98">
        <w:rPr>
          <w:noProof/>
          <w:sz w:val="2"/>
          <w:szCs w:val="2"/>
          <w:lang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4495CEFB" wp14:editId="63127E69">
                <wp:simplePos x="0" y="0"/>
                <wp:positionH relativeFrom="page">
                  <wp:posOffset>-317500</wp:posOffset>
                </wp:positionH>
                <wp:positionV relativeFrom="page">
                  <wp:align>center</wp:align>
                </wp:positionV>
                <wp:extent cx="8124825" cy="10236835"/>
                <wp:effectExtent l="0" t="0" r="9525" b="12065"/>
                <wp:wrapNone/>
                <wp:docPr id="5" name="Group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24825" cy="10236835"/>
                          <a:chOff x="-28146" y="0"/>
                          <a:chExt cx="8004937" cy="10234008"/>
                        </a:xfrm>
                      </wpg:grpSpPr>
                      <wps:wsp>
                        <wps:cNvPr id="114" name="Rectangle 114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8589" y="2251663"/>
                            <a:ext cx="4307077" cy="79823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gradFill>
                              <a:gsLst>
                                <a:gs pos="49131">
                                  <a:srgbClr val="8AF0FF"/>
                                </a:gs>
                                <a:gs pos="24000">
                                  <a:srgbClr val="B5F6FF"/>
                                </a:gs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324000" tIns="0" rIns="108000" bIns="4572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tangle 107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12920" y="0"/>
                            <a:ext cx="3596005" cy="20952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ectangle 106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4330954" cy="209550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Rectangle 10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37529" y="2070738"/>
                            <a:ext cx="4450708" cy="577969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ctangle 109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30955" y="2070738"/>
                            <a:ext cx="3633949" cy="577969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Rectangle 110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-28146" y="4059610"/>
                            <a:ext cx="4450708" cy="5759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ectangle 11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15665" y="4059610"/>
                            <a:ext cx="3649239" cy="575945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Rectangle 113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30701" y="6875151"/>
                            <a:ext cx="3646090" cy="56182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6B22F3" id="Group 5" o:spid="_x0000_s1026" alt="&quot;&quot;" style="position:absolute;margin-left:-25pt;margin-top:0;width:639.75pt;height:806.05pt;z-index:-251657216;mso-position-horizontal-relative:page;mso-position-vertical:center;mso-position-vertical-relative:page;mso-width-relative:margin;mso-height-relative:margin" coordorigin="-281" coordsize="80049,10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">
                <v:rect id="Rectangle 114" o:spid="_x0000_s1027" alt="&quot;&quot;" style="position:absolute;left:85;top:22516;width:43071;height:79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" fillcolor="white [3212]" strokeweight="1pt">
                  <v:textbox inset="9mm,0,3mm"/>
                </v:rect>
                <v:rect id="Rectangle 107" o:spid="_x0000_s1028" alt="&quot;&quot;" style="position:absolute;left:43129;width:35960;height:20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" fillcolor="#00798b [3204]" stroked="f" strokeweight="1pt"/>
                <v:rect id="Rectangle 106" o:spid="_x0000_s1029" alt="&quot;&quot;" style="position:absolute;width:43309;height:20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" fillcolor="#333 [3215]" stroked="f" strokeweight="1pt"/>
                <v:rect id="Rectangle 108" o:spid="_x0000_s1030" alt="&quot;&quot;" style="position:absolute;left:375;top:20707;width:44507;height:5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" fillcolor="#00798b [3204]" stroked="f" strokeweight="1pt"/>
                <v:rect id="Rectangle 109" o:spid="_x0000_s1031" alt="&quot;&quot;" style="position:absolute;left:43309;top:20707;width:36340;height:5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" fillcolor="#434343 [3206]" stroked="f" strokeweight="1pt"/>
                <v:rect id="Rectangle 110" o:spid="_x0000_s1032" alt="&quot;&quot;" style="position:absolute;left:-281;top:40596;width:44506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" fillcolor="#00798b [3204]" stroked="f" strokeweight="1pt"/>
                <v:rect id="Rectangle 111" o:spid="_x0000_s1033" alt="&quot;&quot;" style="position:absolute;left:43156;top:40596;width:36493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" fillcolor="#434343 [3206]" stroked="f" strokeweight="1pt"/>
                <v:rect id="Rectangle 113" o:spid="_x0000_s1034" alt="&quot;&quot;" style="position:absolute;left:43307;top:68751;width:36460;height:5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" fillcolor="#434343 [3206]" stroked="f" strokeweight="1pt"/>
                <w10:wrap anchorx="page" anchory="page"/>
                <w10:anchorlock/>
              </v:group>
            </w:pict>
          </mc:Fallback>
        </mc:AlternateContent>
      </w:r>
    </w:p>
    <w:tbl>
      <w:tblPr>
        <w:tblW w:w="11466" w:type="pct"/>
        <w:tblInd w:w="-993" w:type="dxa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5956"/>
        <w:gridCol w:w="316"/>
        <w:gridCol w:w="348"/>
        <w:gridCol w:w="697"/>
        <w:gridCol w:w="4502"/>
        <w:gridCol w:w="5199"/>
        <w:gridCol w:w="5199"/>
      </w:tblGrid>
      <w:tr w:rsidR="004B3294" w:rsidRPr="00162614" w14:paraId="3A1ADC57" w14:textId="0BEA4E18" w:rsidTr="004B3294">
        <w:trPr>
          <w:trHeight w:val="570"/>
        </w:trPr>
        <w:tc>
          <w:tcPr>
            <w:tcW w:w="5956" w:type="dxa"/>
            <w:vMerge w:val="restart"/>
          </w:tcPr>
          <w:p w14:paraId="4ECAFE57" w14:textId="77777777" w:rsidR="004B3294" w:rsidRPr="00386DD3" w:rsidRDefault="004B3294" w:rsidP="00DE524F">
            <w:pPr>
              <w:rPr>
                <w:sz w:val="2"/>
                <w:szCs w:val="2"/>
              </w:rPr>
            </w:pPr>
          </w:p>
          <w:p w14:paraId="5C8C3C06" w14:textId="1FF3161C" w:rsidR="004B3294" w:rsidRPr="00386DD3" w:rsidRDefault="004B3294" w:rsidP="00DE524F">
            <w:pPr>
              <w:pStyle w:val="Title"/>
              <w:rPr>
                <w:rFonts w:eastAsiaTheme="minorEastAsia"/>
              </w:rPr>
            </w:pPr>
            <w:r>
              <w:rPr>
                <w:rFonts w:eastAsiaTheme="minorEastAsia"/>
              </w:rPr>
              <w:t>DERRICK</w:t>
            </w:r>
          </w:p>
          <w:p w14:paraId="0AE7AC04" w14:textId="4168FA41" w:rsidR="004B3294" w:rsidRPr="00162614" w:rsidRDefault="004B3294" w:rsidP="00DE524F">
            <w:pPr>
              <w:pStyle w:val="Subtitle"/>
            </w:pPr>
            <w:r w:rsidRPr="00D03178">
              <w:rPr>
                <w:color w:val="FFFFFF" w:themeColor="background1"/>
              </w:rPr>
              <w:t>OGETONTO</w:t>
            </w:r>
          </w:p>
        </w:tc>
        <w:tc>
          <w:tcPr>
            <w:tcW w:w="316" w:type="dxa"/>
          </w:tcPr>
          <w:p w14:paraId="74BED643" w14:textId="77777777" w:rsidR="004B3294" w:rsidRPr="00162614" w:rsidRDefault="004B3294" w:rsidP="00DE524F"/>
        </w:tc>
        <w:tc>
          <w:tcPr>
            <w:tcW w:w="348" w:type="dxa"/>
          </w:tcPr>
          <w:p w14:paraId="582ECD1D" w14:textId="77777777" w:rsidR="004B3294" w:rsidRPr="00162614" w:rsidRDefault="004B3294" w:rsidP="00DE524F"/>
        </w:tc>
        <w:tc>
          <w:tcPr>
            <w:tcW w:w="5199" w:type="dxa"/>
            <w:gridSpan w:val="2"/>
            <w:vAlign w:val="center"/>
          </w:tcPr>
          <w:p w14:paraId="167FA648" w14:textId="43F6961B" w:rsidR="004B3294" w:rsidRPr="00162614" w:rsidRDefault="004B3294" w:rsidP="00E95D08">
            <w:pPr>
              <w:pStyle w:val="Heading3"/>
            </w:pPr>
            <w:r>
              <w:t>Web Developer</w:t>
            </w:r>
          </w:p>
        </w:tc>
        <w:tc>
          <w:tcPr>
            <w:tcW w:w="5199" w:type="dxa"/>
          </w:tcPr>
          <w:p w14:paraId="1FCABD5C" w14:textId="77777777" w:rsidR="004B3294" w:rsidRDefault="004B3294" w:rsidP="00E95D08">
            <w:pPr>
              <w:pStyle w:val="Heading3"/>
            </w:pPr>
          </w:p>
        </w:tc>
        <w:tc>
          <w:tcPr>
            <w:tcW w:w="5199" w:type="dxa"/>
          </w:tcPr>
          <w:p w14:paraId="36C2A8B7" w14:textId="2A6C822D" w:rsidR="004B3294" w:rsidRDefault="004B3294" w:rsidP="00E95D08">
            <w:pPr>
              <w:pStyle w:val="Heading3"/>
            </w:pPr>
          </w:p>
        </w:tc>
      </w:tr>
      <w:tr w:rsidR="004B3294" w:rsidRPr="00162614" w14:paraId="70E5BA1D" w14:textId="64CF3E95" w:rsidTr="004B3294">
        <w:trPr>
          <w:trHeight w:val="569"/>
        </w:trPr>
        <w:tc>
          <w:tcPr>
            <w:tcW w:w="5956" w:type="dxa"/>
            <w:vMerge/>
          </w:tcPr>
          <w:p w14:paraId="3383DAAF" w14:textId="77777777" w:rsidR="004B3294" w:rsidRPr="00162614" w:rsidRDefault="004B3294" w:rsidP="00DE524F">
            <w:pPr>
              <w:pStyle w:val="Heading1"/>
              <w:ind w:left="-113"/>
            </w:pPr>
          </w:p>
        </w:tc>
        <w:tc>
          <w:tcPr>
            <w:tcW w:w="316" w:type="dxa"/>
          </w:tcPr>
          <w:p w14:paraId="646946AF" w14:textId="77777777" w:rsidR="004B3294" w:rsidRPr="00162614" w:rsidRDefault="004B3294" w:rsidP="00DE524F"/>
        </w:tc>
        <w:tc>
          <w:tcPr>
            <w:tcW w:w="348" w:type="dxa"/>
          </w:tcPr>
          <w:p w14:paraId="35C9A2FB" w14:textId="77777777" w:rsidR="004B3294" w:rsidRPr="00162614" w:rsidRDefault="004B3294" w:rsidP="00DE524F"/>
        </w:tc>
        <w:tc>
          <w:tcPr>
            <w:tcW w:w="5199" w:type="dxa"/>
            <w:gridSpan w:val="2"/>
            <w:vAlign w:val="center"/>
          </w:tcPr>
          <w:p w14:paraId="137E573F" w14:textId="3E01C4CD" w:rsidR="004B3294" w:rsidRPr="00162614" w:rsidRDefault="004B3294" w:rsidP="00E95D08">
            <w:pPr>
              <w:pStyle w:val="Heading4"/>
            </w:pPr>
            <w:r>
              <w:t>UI/UX Designer</w:t>
            </w:r>
          </w:p>
        </w:tc>
        <w:tc>
          <w:tcPr>
            <w:tcW w:w="5199" w:type="dxa"/>
          </w:tcPr>
          <w:p w14:paraId="0A9A06F6" w14:textId="77777777" w:rsidR="004B3294" w:rsidRDefault="004B3294" w:rsidP="00E95D08">
            <w:pPr>
              <w:pStyle w:val="Heading4"/>
            </w:pPr>
          </w:p>
        </w:tc>
        <w:tc>
          <w:tcPr>
            <w:tcW w:w="5199" w:type="dxa"/>
          </w:tcPr>
          <w:p w14:paraId="7DA0CC9E" w14:textId="3FCF3110" w:rsidR="004B3294" w:rsidRDefault="004B3294" w:rsidP="00E95D08">
            <w:pPr>
              <w:pStyle w:val="Heading4"/>
            </w:pPr>
          </w:p>
        </w:tc>
      </w:tr>
      <w:tr w:rsidR="004B3294" w:rsidRPr="00162614" w14:paraId="7CD61EA6" w14:textId="1CD6B838" w:rsidTr="004B3294">
        <w:trPr>
          <w:trHeight w:val="1215"/>
        </w:trPr>
        <w:tc>
          <w:tcPr>
            <w:tcW w:w="5956" w:type="dxa"/>
            <w:vMerge/>
          </w:tcPr>
          <w:p w14:paraId="3821ED83" w14:textId="77777777" w:rsidR="004B3294" w:rsidRDefault="004B3294" w:rsidP="00DE524F">
            <w:pPr>
              <w:pStyle w:val="Heading1"/>
              <w:ind w:left="-113"/>
            </w:pPr>
          </w:p>
        </w:tc>
        <w:tc>
          <w:tcPr>
            <w:tcW w:w="316" w:type="dxa"/>
          </w:tcPr>
          <w:p w14:paraId="08A1818D" w14:textId="77777777" w:rsidR="004B3294" w:rsidRDefault="004B3294" w:rsidP="00DE524F"/>
        </w:tc>
        <w:tc>
          <w:tcPr>
            <w:tcW w:w="348" w:type="dxa"/>
          </w:tcPr>
          <w:p w14:paraId="36F3B239" w14:textId="77777777" w:rsidR="004B3294" w:rsidRDefault="004B3294" w:rsidP="00DE524F"/>
        </w:tc>
        <w:tc>
          <w:tcPr>
            <w:tcW w:w="5199" w:type="dxa"/>
            <w:gridSpan w:val="2"/>
          </w:tcPr>
          <w:p w14:paraId="3E0910CB" w14:textId="72729A87" w:rsidR="004B3294" w:rsidRPr="008D4A99" w:rsidRDefault="004B3294" w:rsidP="00DE524F">
            <w:pPr>
              <w:pStyle w:val="Heading5"/>
            </w:pPr>
            <w:r>
              <w:t>Developer</w:t>
            </w:r>
          </w:p>
        </w:tc>
        <w:tc>
          <w:tcPr>
            <w:tcW w:w="5199" w:type="dxa"/>
          </w:tcPr>
          <w:p w14:paraId="5AD1574E" w14:textId="77777777" w:rsidR="004B3294" w:rsidRDefault="004B3294" w:rsidP="00DE524F">
            <w:pPr>
              <w:pStyle w:val="Heading5"/>
            </w:pPr>
          </w:p>
        </w:tc>
        <w:tc>
          <w:tcPr>
            <w:tcW w:w="5199" w:type="dxa"/>
          </w:tcPr>
          <w:p w14:paraId="746608B1" w14:textId="5209BE2B" w:rsidR="004B3294" w:rsidRDefault="004B3294" w:rsidP="00DE524F">
            <w:pPr>
              <w:pStyle w:val="Heading5"/>
            </w:pPr>
          </w:p>
        </w:tc>
      </w:tr>
      <w:tr w:rsidR="004B3294" w:rsidRPr="00162614" w14:paraId="24FE08C2" w14:textId="09687207" w:rsidTr="004B3294">
        <w:trPr>
          <w:trHeight w:val="867"/>
        </w:trPr>
        <w:tc>
          <w:tcPr>
            <w:tcW w:w="5956" w:type="dxa"/>
            <w:vAlign w:val="center"/>
          </w:tcPr>
          <w:p w14:paraId="3D62BD84" w14:textId="77777777" w:rsidR="004B3294" w:rsidRDefault="004B3294" w:rsidP="00E95D08">
            <w:pPr>
              <w:pStyle w:val="Heading1"/>
            </w:pPr>
            <w:sdt>
              <w:sdtPr>
                <w:id w:val="-1357266435"/>
                <w:placeholder>
                  <w:docPart w:val="BC85518F00A24D3AA120C6568696FE92"/>
                </w:placeholder>
                <w:temporary/>
                <w:showingPlcHdr/>
                <w15:appearance w15:val="hidden"/>
              </w:sdtPr>
              <w:sdtContent>
                <w:r w:rsidRPr="00C45D7E">
                  <w:t>PROFILE</w:t>
                </w:r>
              </w:sdtContent>
            </w:sdt>
          </w:p>
        </w:tc>
        <w:tc>
          <w:tcPr>
            <w:tcW w:w="316" w:type="dxa"/>
            <w:vAlign w:val="center"/>
          </w:tcPr>
          <w:p w14:paraId="100D4A7F" w14:textId="77777777" w:rsidR="004B3294" w:rsidRDefault="004B3294" w:rsidP="00E95D08"/>
        </w:tc>
        <w:tc>
          <w:tcPr>
            <w:tcW w:w="348" w:type="dxa"/>
            <w:vAlign w:val="center"/>
          </w:tcPr>
          <w:p w14:paraId="68EF9FEF" w14:textId="77777777" w:rsidR="004B3294" w:rsidRDefault="004B3294" w:rsidP="00E95D08"/>
        </w:tc>
        <w:tc>
          <w:tcPr>
            <w:tcW w:w="5199" w:type="dxa"/>
            <w:gridSpan w:val="2"/>
            <w:vAlign w:val="center"/>
          </w:tcPr>
          <w:p w14:paraId="4BD77DB3" w14:textId="77777777" w:rsidR="004B3294" w:rsidRPr="00C45D7E" w:rsidRDefault="004B3294" w:rsidP="00E95D08">
            <w:pPr>
              <w:pStyle w:val="Heading1"/>
              <w:rPr>
                <w:rFonts w:asciiTheme="minorHAnsi" w:hAnsiTheme="minorHAnsi"/>
              </w:rPr>
            </w:pPr>
            <w:sdt>
              <w:sdtPr>
                <w:id w:val="-797608129"/>
                <w:placeholder>
                  <w:docPart w:val="144A54959ACD455FB97C2FCDE2ED3931"/>
                </w:placeholder>
                <w:temporary/>
                <w:showingPlcHdr/>
                <w15:appearance w15:val="hidden"/>
              </w:sdtPr>
              <w:sdtContent>
                <w:r w:rsidRPr="00162614">
                  <w:t>CONTACT</w:t>
                </w:r>
              </w:sdtContent>
            </w:sdt>
          </w:p>
        </w:tc>
        <w:tc>
          <w:tcPr>
            <w:tcW w:w="5199" w:type="dxa"/>
          </w:tcPr>
          <w:p w14:paraId="5BCFE3FE" w14:textId="77777777" w:rsidR="004B3294" w:rsidRDefault="004B3294" w:rsidP="00E95D08">
            <w:pPr>
              <w:pStyle w:val="Heading1"/>
            </w:pPr>
          </w:p>
        </w:tc>
        <w:tc>
          <w:tcPr>
            <w:tcW w:w="5199" w:type="dxa"/>
          </w:tcPr>
          <w:p w14:paraId="06EB369C" w14:textId="2C0F2374" w:rsidR="004B3294" w:rsidRDefault="004B3294" w:rsidP="00E95D08">
            <w:pPr>
              <w:pStyle w:val="Heading1"/>
            </w:pPr>
          </w:p>
        </w:tc>
      </w:tr>
      <w:tr w:rsidR="004B3294" w:rsidRPr="00162614" w14:paraId="5B8E2FE5" w14:textId="089ABDC4" w:rsidTr="004B3294">
        <w:trPr>
          <w:trHeight w:val="652"/>
        </w:trPr>
        <w:tc>
          <w:tcPr>
            <w:tcW w:w="5956" w:type="dxa"/>
            <w:vMerge w:val="restart"/>
            <w:vAlign w:val="center"/>
          </w:tcPr>
          <w:p w14:paraId="40A2ADF4" w14:textId="4E5A7D8F" w:rsidR="004B3294" w:rsidRPr="000F3FE2" w:rsidRDefault="004B3294" w:rsidP="00E95D08">
            <w:r>
              <w:t>I</w:t>
            </w:r>
            <w:r w:rsidRPr="004B3294">
              <w:t>CT enthusiast with a knack for clean code and clever design. Survived 12 weeks in government tech (yes, really) and came out loving UI/UX even more. I turn pixels into purpose — and bugs into features (on good days).</w:t>
            </w:r>
          </w:p>
        </w:tc>
        <w:tc>
          <w:tcPr>
            <w:tcW w:w="316" w:type="dxa"/>
            <w:vMerge w:val="restart"/>
          </w:tcPr>
          <w:p w14:paraId="3BF83B50" w14:textId="77777777" w:rsidR="004B3294" w:rsidRDefault="004B3294" w:rsidP="00DE524F"/>
        </w:tc>
        <w:tc>
          <w:tcPr>
            <w:tcW w:w="348" w:type="dxa"/>
            <w:vMerge w:val="restart"/>
          </w:tcPr>
          <w:p w14:paraId="3D084574" w14:textId="77777777" w:rsidR="004B3294" w:rsidRDefault="004B3294" w:rsidP="00DE524F"/>
        </w:tc>
        <w:tc>
          <w:tcPr>
            <w:tcW w:w="697" w:type="dxa"/>
            <w:vAlign w:val="center"/>
          </w:tcPr>
          <w:p w14:paraId="015D415F" w14:textId="7C0D2976" w:rsidR="004B3294" w:rsidRPr="008D4A99" w:rsidRDefault="004B3294" w:rsidP="00E95D08">
            <w:r w:rsidRPr="00162614">
              <w:rPr>
                <w:noProof/>
                <w:lang w:val="en-AU" w:eastAsia="en-AU"/>
              </w:rPr>
              <w:drawing>
                <wp:inline distT="0" distB="0" distL="0" distR="0" wp14:anchorId="20B01A9C" wp14:editId="42D398CA">
                  <wp:extent cx="276225" cy="189154"/>
                  <wp:effectExtent l="0" t="0" r="0" b="1905"/>
                  <wp:docPr id="2" name="Graphic 2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noun_phon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085" cy="193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2" w:type="dxa"/>
            <w:vAlign w:val="center"/>
          </w:tcPr>
          <w:p w14:paraId="71A17EE6" w14:textId="5D281FA4" w:rsidR="004B3294" w:rsidRPr="008D4A99" w:rsidRDefault="004B3294" w:rsidP="00E95D08">
            <w:pPr>
              <w:pStyle w:val="Contact1"/>
            </w:pPr>
            <w:r>
              <w:t>0794994170</w:t>
            </w:r>
          </w:p>
        </w:tc>
        <w:tc>
          <w:tcPr>
            <w:tcW w:w="5199" w:type="dxa"/>
          </w:tcPr>
          <w:p w14:paraId="7BBFE8D0" w14:textId="77777777" w:rsidR="004B3294" w:rsidRDefault="004B3294" w:rsidP="00E95D08">
            <w:pPr>
              <w:pStyle w:val="Contact1"/>
            </w:pPr>
          </w:p>
        </w:tc>
        <w:tc>
          <w:tcPr>
            <w:tcW w:w="5199" w:type="dxa"/>
          </w:tcPr>
          <w:p w14:paraId="336EB96F" w14:textId="516A72B8" w:rsidR="004B3294" w:rsidRDefault="004B3294" w:rsidP="00E95D08">
            <w:pPr>
              <w:pStyle w:val="Contact1"/>
            </w:pPr>
          </w:p>
        </w:tc>
      </w:tr>
      <w:tr w:rsidR="004B3294" w:rsidRPr="00162614" w14:paraId="7CDB1982" w14:textId="39CC97C3" w:rsidTr="004B3294">
        <w:trPr>
          <w:trHeight w:val="650"/>
        </w:trPr>
        <w:tc>
          <w:tcPr>
            <w:tcW w:w="5956" w:type="dxa"/>
            <w:vMerge/>
          </w:tcPr>
          <w:p w14:paraId="0E136C13" w14:textId="77777777" w:rsidR="004B3294" w:rsidRPr="000F3FE2" w:rsidRDefault="004B3294" w:rsidP="00DE524F"/>
        </w:tc>
        <w:tc>
          <w:tcPr>
            <w:tcW w:w="316" w:type="dxa"/>
            <w:vMerge/>
          </w:tcPr>
          <w:p w14:paraId="1A25C6E2" w14:textId="77777777" w:rsidR="004B3294" w:rsidRDefault="004B3294" w:rsidP="00DE524F"/>
        </w:tc>
        <w:tc>
          <w:tcPr>
            <w:tcW w:w="348" w:type="dxa"/>
            <w:vMerge/>
          </w:tcPr>
          <w:p w14:paraId="364B857F" w14:textId="77777777" w:rsidR="004B3294" w:rsidRDefault="004B3294" w:rsidP="00DE524F"/>
        </w:tc>
        <w:tc>
          <w:tcPr>
            <w:tcW w:w="697" w:type="dxa"/>
            <w:vAlign w:val="center"/>
          </w:tcPr>
          <w:p w14:paraId="0A4D3839" w14:textId="77777777" w:rsidR="004B3294" w:rsidRPr="008D4A99" w:rsidRDefault="004B3294" w:rsidP="00E95D08">
            <w:r w:rsidRPr="00162614">
              <w:rPr>
                <w:noProof/>
                <w:lang w:val="en-AU" w:eastAsia="en-AU"/>
              </w:rPr>
              <w:drawing>
                <wp:inline distT="0" distB="0" distL="0" distR="0" wp14:anchorId="1B469F78" wp14:editId="4A995905">
                  <wp:extent cx="219075" cy="164563"/>
                  <wp:effectExtent l="0" t="0" r="0" b="6985"/>
                  <wp:docPr id="1" name="Graphic 1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981" cy="165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2" w:type="dxa"/>
            <w:vAlign w:val="center"/>
          </w:tcPr>
          <w:p w14:paraId="4F72A970" w14:textId="703E29B9" w:rsidR="004B3294" w:rsidRPr="008D4A99" w:rsidRDefault="004B3294" w:rsidP="00E95D08">
            <w:pPr>
              <w:pStyle w:val="Contact2"/>
            </w:pPr>
            <w:r>
              <w:t>Derrickogetonto161@gmail.com</w:t>
            </w:r>
          </w:p>
        </w:tc>
        <w:tc>
          <w:tcPr>
            <w:tcW w:w="5199" w:type="dxa"/>
          </w:tcPr>
          <w:p w14:paraId="771468D0" w14:textId="77777777" w:rsidR="004B3294" w:rsidRDefault="004B3294" w:rsidP="00E95D08">
            <w:pPr>
              <w:pStyle w:val="Contact2"/>
            </w:pPr>
          </w:p>
        </w:tc>
        <w:tc>
          <w:tcPr>
            <w:tcW w:w="5199" w:type="dxa"/>
          </w:tcPr>
          <w:p w14:paraId="78E6F5C5" w14:textId="0C5369F4" w:rsidR="004B3294" w:rsidRDefault="004B3294" w:rsidP="00E95D08">
            <w:pPr>
              <w:pStyle w:val="Contact2"/>
            </w:pPr>
          </w:p>
        </w:tc>
      </w:tr>
      <w:tr w:rsidR="004B3294" w:rsidRPr="00162614" w14:paraId="44799871" w14:textId="4F6F6FEA" w:rsidTr="004B3294">
        <w:trPr>
          <w:trHeight w:val="650"/>
        </w:trPr>
        <w:tc>
          <w:tcPr>
            <w:tcW w:w="5956" w:type="dxa"/>
            <w:vMerge/>
          </w:tcPr>
          <w:p w14:paraId="7C6E78AC" w14:textId="77777777" w:rsidR="004B3294" w:rsidRPr="000F3FE2" w:rsidRDefault="004B3294" w:rsidP="00DE524F"/>
        </w:tc>
        <w:tc>
          <w:tcPr>
            <w:tcW w:w="316" w:type="dxa"/>
            <w:vMerge/>
          </w:tcPr>
          <w:p w14:paraId="351866C8" w14:textId="77777777" w:rsidR="004B3294" w:rsidRDefault="004B3294" w:rsidP="00DE524F"/>
        </w:tc>
        <w:tc>
          <w:tcPr>
            <w:tcW w:w="348" w:type="dxa"/>
            <w:vMerge/>
          </w:tcPr>
          <w:p w14:paraId="042BC9B9" w14:textId="77777777" w:rsidR="004B3294" w:rsidRDefault="004B3294" w:rsidP="00DE524F"/>
        </w:tc>
        <w:tc>
          <w:tcPr>
            <w:tcW w:w="697" w:type="dxa"/>
            <w:vAlign w:val="center"/>
          </w:tcPr>
          <w:p w14:paraId="1EE66120" w14:textId="77777777" w:rsidR="004B3294" w:rsidRPr="008D4A99" w:rsidRDefault="004B3294" w:rsidP="00E95D08">
            <w:r w:rsidRPr="00162614">
              <w:rPr>
                <w:noProof/>
                <w:lang w:val="en-AU" w:eastAsia="en-AU"/>
              </w:rPr>
              <w:drawing>
                <wp:inline distT="0" distB="0" distL="0" distR="0" wp14:anchorId="355D87AC" wp14:editId="77F8F446">
                  <wp:extent cx="191770" cy="182136"/>
                  <wp:effectExtent l="0" t="0" r="0" b="8890"/>
                  <wp:docPr id="3" name="Graphic 3" descr="Earth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noun_Earth_2229333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013" cy="187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2" w:type="dxa"/>
            <w:vAlign w:val="center"/>
          </w:tcPr>
          <w:p w14:paraId="20AD7CFC" w14:textId="77777777" w:rsidR="004B3294" w:rsidRPr="00DF3CB0" w:rsidRDefault="004B3294" w:rsidP="00E95D08">
            <w:pPr>
              <w:pStyle w:val="Contact2"/>
            </w:pPr>
            <w:hyperlink r:id="rId16" w:history="1">
              <w:r w:rsidRPr="00DF3CB0">
                <w:rPr>
                  <w:rStyle w:val="Hyperlink"/>
                  <w:color w:val="00798B" w:themeColor="accent1"/>
                </w:rPr>
                <w:t>https://35600.github.io/derrickog</w:t>
              </w:r>
            </w:hyperlink>
          </w:p>
          <w:p w14:paraId="0728D4D5" w14:textId="7ADD8E6A" w:rsidR="004B3294" w:rsidRPr="008D4A99" w:rsidRDefault="004B3294" w:rsidP="00E95D08">
            <w:pPr>
              <w:pStyle w:val="Contact2"/>
            </w:pPr>
            <w:r w:rsidRPr="00DF3CB0">
              <w:t>etonto.github.io/</w:t>
            </w:r>
          </w:p>
        </w:tc>
        <w:tc>
          <w:tcPr>
            <w:tcW w:w="5199" w:type="dxa"/>
          </w:tcPr>
          <w:p w14:paraId="30BE9404" w14:textId="77777777" w:rsidR="004B3294" w:rsidRPr="00DF3CB0" w:rsidRDefault="004B3294" w:rsidP="00E95D08">
            <w:pPr>
              <w:pStyle w:val="Contact2"/>
            </w:pPr>
          </w:p>
        </w:tc>
        <w:tc>
          <w:tcPr>
            <w:tcW w:w="5199" w:type="dxa"/>
          </w:tcPr>
          <w:p w14:paraId="01254CD6" w14:textId="6505F616" w:rsidR="004B3294" w:rsidRPr="00DF3CB0" w:rsidRDefault="004B3294" w:rsidP="00E95D08">
            <w:pPr>
              <w:pStyle w:val="Contact2"/>
            </w:pPr>
          </w:p>
        </w:tc>
      </w:tr>
      <w:tr w:rsidR="004B3294" w14:paraId="11E439C2" w14:textId="0F0165A4" w:rsidTr="004B3294">
        <w:trPr>
          <w:trHeight w:val="984"/>
        </w:trPr>
        <w:tc>
          <w:tcPr>
            <w:tcW w:w="5956" w:type="dxa"/>
            <w:vAlign w:val="center"/>
          </w:tcPr>
          <w:p w14:paraId="07D9EF36" w14:textId="4F156821" w:rsidR="004B3294" w:rsidRDefault="004B3294" w:rsidP="00E95D08">
            <w:pPr>
              <w:pStyle w:val="Heading1"/>
            </w:pPr>
            <w:r>
              <w:t>SKILLS</w:t>
            </w:r>
          </w:p>
        </w:tc>
        <w:tc>
          <w:tcPr>
            <w:tcW w:w="316" w:type="dxa"/>
            <w:vAlign w:val="center"/>
          </w:tcPr>
          <w:p w14:paraId="4EBA9B05" w14:textId="77777777" w:rsidR="004B3294" w:rsidRDefault="004B3294" w:rsidP="00E95D08"/>
        </w:tc>
        <w:tc>
          <w:tcPr>
            <w:tcW w:w="348" w:type="dxa"/>
            <w:vAlign w:val="center"/>
          </w:tcPr>
          <w:p w14:paraId="67D9F5B1" w14:textId="77777777" w:rsidR="004B3294" w:rsidRDefault="004B3294" w:rsidP="00E95D08"/>
        </w:tc>
        <w:tc>
          <w:tcPr>
            <w:tcW w:w="5199" w:type="dxa"/>
            <w:gridSpan w:val="2"/>
            <w:vAlign w:val="center"/>
          </w:tcPr>
          <w:p w14:paraId="2FB37034" w14:textId="732C6CEF" w:rsidR="004B3294" w:rsidRPr="00C45D7E" w:rsidRDefault="004B3294" w:rsidP="00E95D08">
            <w:pPr>
              <w:pStyle w:val="Heading1"/>
              <w:rPr>
                <w:rFonts w:asciiTheme="minorHAnsi" w:hAnsiTheme="minorHAnsi"/>
              </w:rPr>
            </w:pPr>
            <w:r>
              <w:t>EXPERIENCE</w:t>
            </w:r>
          </w:p>
        </w:tc>
        <w:tc>
          <w:tcPr>
            <w:tcW w:w="5199" w:type="dxa"/>
          </w:tcPr>
          <w:p w14:paraId="5312A87F" w14:textId="77777777" w:rsidR="004B3294" w:rsidRDefault="004B3294" w:rsidP="00E95D08">
            <w:pPr>
              <w:pStyle w:val="Heading1"/>
            </w:pPr>
          </w:p>
        </w:tc>
        <w:tc>
          <w:tcPr>
            <w:tcW w:w="5199" w:type="dxa"/>
          </w:tcPr>
          <w:p w14:paraId="43A50B63" w14:textId="1A41381E" w:rsidR="004B3294" w:rsidRDefault="004B3294" w:rsidP="00E95D08">
            <w:pPr>
              <w:pStyle w:val="Heading1"/>
            </w:pPr>
          </w:p>
        </w:tc>
      </w:tr>
      <w:tr w:rsidR="004B3294" w:rsidRPr="00B87E22" w14:paraId="329048F8" w14:textId="2DB2ACE5" w:rsidTr="004B3294">
        <w:trPr>
          <w:trHeight w:val="2515"/>
        </w:trPr>
        <w:tc>
          <w:tcPr>
            <w:tcW w:w="5956" w:type="dxa"/>
            <w:tcBorders>
              <w:bottom w:val="single" w:sz="4" w:space="0" w:color="3A8C95" w:themeColor="accent5" w:themeShade="80"/>
            </w:tcBorders>
          </w:tcPr>
          <w:p w14:paraId="7B888A29" w14:textId="1C4E6F2D" w:rsidR="004B3294" w:rsidRPr="00162614" w:rsidRDefault="004B3294" w:rsidP="00DF3CB0">
            <w:pPr>
              <w:pStyle w:val="Heading2"/>
            </w:pPr>
            <w:r>
              <w:t>Programming Languages</w:t>
            </w:r>
          </w:p>
          <w:p w14:paraId="40293A0F" w14:textId="37180B29" w:rsidR="004B3294" w:rsidRPr="00162614" w:rsidRDefault="004B3294" w:rsidP="00DF3CB0">
            <w:pPr>
              <w:pStyle w:val="Date"/>
            </w:pPr>
            <w:r>
              <w:t>html, CSS $ js</w:t>
            </w:r>
          </w:p>
          <w:p w14:paraId="0098022C" w14:textId="72F96ACE" w:rsidR="004B3294" w:rsidRDefault="004B3294" w:rsidP="00DF3CB0">
            <w:r>
              <w:t>Expertise in building web layouts and styling user interfaces my portfolio website.</w:t>
            </w:r>
          </w:p>
          <w:p w14:paraId="00E54AF0" w14:textId="77777777" w:rsidR="004B3294" w:rsidRPr="001B67F6" w:rsidRDefault="004B3294" w:rsidP="00DF3CB0">
            <w:pPr>
              <w:rPr>
                <w:color w:val="00798B" w:themeColor="accent1"/>
              </w:rPr>
            </w:pPr>
            <w:r w:rsidRPr="001B67F6">
              <w:rPr>
                <w:color w:val="00798B" w:themeColor="accent1"/>
              </w:rPr>
              <w:t>C $ Java</w:t>
            </w:r>
          </w:p>
          <w:p w14:paraId="08A53256" w14:textId="071507CA" w:rsidR="004B3294" w:rsidRPr="00162614" w:rsidRDefault="004B3294" w:rsidP="00DF3CB0">
            <w:r>
              <w:t>Experience in developing object-oriented applications for coursework, demonstrating a strong grasp of core programming logic.</w:t>
            </w:r>
          </w:p>
        </w:tc>
        <w:tc>
          <w:tcPr>
            <w:tcW w:w="316" w:type="dxa"/>
          </w:tcPr>
          <w:p w14:paraId="4488BB66" w14:textId="77777777" w:rsidR="004B3294" w:rsidRDefault="004B3294" w:rsidP="00DE524F"/>
        </w:tc>
        <w:tc>
          <w:tcPr>
            <w:tcW w:w="348" w:type="dxa"/>
          </w:tcPr>
          <w:p w14:paraId="4C8A0DB3" w14:textId="77777777" w:rsidR="004B3294" w:rsidRDefault="004B3294" w:rsidP="00DE524F"/>
        </w:tc>
        <w:tc>
          <w:tcPr>
            <w:tcW w:w="5199" w:type="dxa"/>
            <w:gridSpan w:val="2"/>
            <w:vMerge w:val="restart"/>
            <w:vAlign w:val="center"/>
          </w:tcPr>
          <w:p w14:paraId="259BAEFB" w14:textId="13B28329" w:rsidR="004B3294" w:rsidRDefault="004B3294" w:rsidP="00FF715E">
            <w:pPr>
              <w:pStyle w:val="ListBullet"/>
              <w:numPr>
                <w:ilvl w:val="0"/>
                <w:numId w:val="0"/>
              </w:numPr>
              <w:spacing w:line="240" w:lineRule="auto"/>
              <w:ind w:left="288"/>
              <w:rPr>
                <w:rFonts w:cstheme="minorHAnsi"/>
                <w:b/>
                <w:bCs/>
                <w:color w:val="000000" w:themeColor="text1"/>
                <w:sz w:val="18"/>
              </w:rPr>
            </w:pPr>
            <w:r w:rsidRPr="00FF715E">
              <w:rPr>
                <w:rFonts w:cstheme="minorHAnsi"/>
                <w:b/>
                <w:bCs/>
                <w:color w:val="000000" w:themeColor="text1"/>
                <w:sz w:val="18"/>
              </w:rPr>
              <w:t>Industrial attachment-Ministry of Higher Education and Learning</w:t>
            </w:r>
            <w:r>
              <w:rPr>
                <w:rFonts w:cstheme="minorHAnsi"/>
                <w:b/>
                <w:bCs/>
                <w:color w:val="000000" w:themeColor="text1"/>
                <w:sz w:val="18"/>
              </w:rPr>
              <w:t>.</w:t>
            </w:r>
          </w:p>
          <w:p w14:paraId="673C571A" w14:textId="5C4CB4CC" w:rsidR="004B3294" w:rsidRPr="00FF715E" w:rsidRDefault="004B3294" w:rsidP="00FF715E">
            <w:pPr>
              <w:pStyle w:val="ListBullet"/>
              <w:numPr>
                <w:ilvl w:val="0"/>
                <w:numId w:val="0"/>
              </w:numPr>
              <w:spacing w:line="240" w:lineRule="auto"/>
              <w:ind w:left="288"/>
              <w:rPr>
                <w:rFonts w:cstheme="minorHAnsi"/>
                <w:b/>
                <w:bCs/>
                <w:sz w:val="18"/>
              </w:rPr>
            </w:pPr>
            <w:r>
              <w:rPr>
                <w:rFonts w:cstheme="minorHAnsi"/>
                <w:b/>
                <w:bCs/>
                <w:color w:val="000000" w:themeColor="text1"/>
                <w:sz w:val="18"/>
              </w:rPr>
              <w:t>Nairobi, Kenya August 2025 – November 2025</w:t>
            </w:r>
          </w:p>
          <w:p w14:paraId="10E680CD" w14:textId="0405155E" w:rsidR="004B3294" w:rsidRDefault="004B3294" w:rsidP="009D1777">
            <w:pPr>
              <w:pStyle w:val="ListBullet"/>
              <w:numPr>
                <w:ilvl w:val="0"/>
                <w:numId w:val="0"/>
              </w:numPr>
              <w:ind w:left="288"/>
              <w:rPr>
                <w:rFonts w:cstheme="minorHAnsi"/>
                <w:color w:val="000000" w:themeColor="text1"/>
                <w:sz w:val="18"/>
              </w:rPr>
            </w:pPr>
            <w:r w:rsidRPr="009D1777">
              <w:rPr>
                <w:rFonts w:cstheme="minorHAnsi"/>
                <w:b/>
                <w:bCs/>
                <w:color w:val="000000" w:themeColor="text1"/>
                <w:sz w:val="18"/>
              </w:rPr>
              <w:t>Role</w:t>
            </w:r>
            <w:r>
              <w:rPr>
                <w:rFonts w:cstheme="minorHAnsi"/>
                <w:sz w:val="18"/>
              </w:rPr>
              <w:t xml:space="preserve">: </w:t>
            </w:r>
            <w:r w:rsidRPr="009D1777">
              <w:rPr>
                <w:rFonts w:cstheme="minorHAnsi"/>
                <w:color w:val="000000" w:themeColor="text1"/>
                <w:sz w:val="18"/>
              </w:rPr>
              <w:t>Attachment Intern</w:t>
            </w:r>
          </w:p>
          <w:p w14:paraId="574EBE56" w14:textId="2B1E8210" w:rsidR="004B3294" w:rsidRPr="009D1777" w:rsidRDefault="004B3294" w:rsidP="00632E10">
            <w:pPr>
              <w:pStyle w:val="ListBullet"/>
              <w:numPr>
                <w:ilvl w:val="0"/>
                <w:numId w:val="10"/>
              </w:numPr>
              <w:spacing w:line="240" w:lineRule="auto"/>
              <w:rPr>
                <w:rFonts w:cstheme="minorHAnsi"/>
                <w:color w:val="000000" w:themeColor="text1"/>
                <w:sz w:val="18"/>
              </w:rPr>
            </w:pPr>
            <w:r w:rsidRPr="009D1777">
              <w:rPr>
                <w:rFonts w:cstheme="minorHAnsi"/>
                <w:color w:val="000000" w:themeColor="text1"/>
                <w:sz w:val="18"/>
              </w:rPr>
              <w:t>Completed a 12-week industrial attachment as part of my diploma program.</w:t>
            </w:r>
          </w:p>
          <w:p w14:paraId="169A0F53" w14:textId="00AB49BF" w:rsidR="004B3294" w:rsidRPr="00632E10" w:rsidRDefault="004B3294" w:rsidP="00632E10">
            <w:pPr>
              <w:pStyle w:val="ListBullet"/>
              <w:numPr>
                <w:ilvl w:val="0"/>
                <w:numId w:val="10"/>
              </w:numPr>
              <w:spacing w:line="240" w:lineRule="auto"/>
              <w:rPr>
                <w:color w:val="000000" w:themeColor="text1"/>
                <w:sz w:val="18"/>
              </w:rPr>
            </w:pPr>
            <w:r w:rsidRPr="00632E10">
              <w:rPr>
                <w:color w:val="000000" w:themeColor="text1"/>
                <w:sz w:val="18"/>
              </w:rPr>
              <w:t>Supported administrative task including data entry, filling, and document management.</w:t>
            </w:r>
          </w:p>
          <w:p w14:paraId="0FDA72A6" w14:textId="07E42A51" w:rsidR="004B3294" w:rsidRPr="00632E10" w:rsidRDefault="004B3294" w:rsidP="00632E10">
            <w:pPr>
              <w:pStyle w:val="ListBullet"/>
              <w:numPr>
                <w:ilvl w:val="0"/>
                <w:numId w:val="10"/>
              </w:numPr>
              <w:spacing w:line="240" w:lineRule="auto"/>
              <w:rPr>
                <w:color w:val="000000" w:themeColor="text1"/>
                <w:sz w:val="18"/>
              </w:rPr>
            </w:pPr>
            <w:r w:rsidRPr="00632E10">
              <w:rPr>
                <w:color w:val="000000" w:themeColor="text1"/>
                <w:sz w:val="18"/>
              </w:rPr>
              <w:t>Learned to configure basic network setup and install essential software tools.</w:t>
            </w:r>
          </w:p>
          <w:p w14:paraId="2F4AAED5" w14:textId="64DA618E" w:rsidR="004B3294" w:rsidRPr="00632E10" w:rsidRDefault="004B3294" w:rsidP="00632E10">
            <w:pPr>
              <w:pStyle w:val="ListBullet"/>
              <w:numPr>
                <w:ilvl w:val="0"/>
                <w:numId w:val="10"/>
              </w:numPr>
              <w:spacing w:line="240" w:lineRule="auto"/>
              <w:rPr>
                <w:color w:val="000000" w:themeColor="text1"/>
                <w:sz w:val="18"/>
              </w:rPr>
            </w:pPr>
            <w:r w:rsidRPr="00632E10">
              <w:rPr>
                <w:color w:val="000000" w:themeColor="text1"/>
                <w:sz w:val="18"/>
              </w:rPr>
              <w:t>Assisted in troubleshooting hardware and software issues across departments.</w:t>
            </w:r>
          </w:p>
          <w:p w14:paraId="5F21E663" w14:textId="2D320250" w:rsidR="004B3294" w:rsidRPr="00632E10" w:rsidRDefault="004B3294" w:rsidP="00632E10">
            <w:pPr>
              <w:pStyle w:val="ListBullet"/>
              <w:numPr>
                <w:ilvl w:val="0"/>
                <w:numId w:val="10"/>
              </w:numPr>
              <w:spacing w:line="240" w:lineRule="auto"/>
              <w:rPr>
                <w:sz w:val="18"/>
              </w:rPr>
            </w:pPr>
            <w:r w:rsidRPr="00632E10">
              <w:rPr>
                <w:color w:val="000000" w:themeColor="text1"/>
                <w:sz w:val="18"/>
              </w:rPr>
              <w:t>Supported routine maintenance of computer systems and office networks.</w:t>
            </w:r>
          </w:p>
        </w:tc>
        <w:tc>
          <w:tcPr>
            <w:tcW w:w="5199" w:type="dxa"/>
          </w:tcPr>
          <w:p w14:paraId="07BE5A4D" w14:textId="77777777" w:rsidR="004B3294" w:rsidRPr="00FF715E" w:rsidRDefault="004B3294" w:rsidP="00FF715E">
            <w:pPr>
              <w:pStyle w:val="ListBullet"/>
              <w:numPr>
                <w:ilvl w:val="0"/>
                <w:numId w:val="0"/>
              </w:numPr>
              <w:spacing w:line="240" w:lineRule="auto"/>
              <w:ind w:left="288"/>
              <w:rPr>
                <w:rFonts w:cstheme="minorHAnsi"/>
                <w:b/>
                <w:bCs/>
                <w:color w:val="000000" w:themeColor="text1"/>
                <w:sz w:val="18"/>
              </w:rPr>
            </w:pPr>
          </w:p>
        </w:tc>
        <w:tc>
          <w:tcPr>
            <w:tcW w:w="5199" w:type="dxa"/>
          </w:tcPr>
          <w:p w14:paraId="3A9F99C5" w14:textId="0DD6E290" w:rsidR="004B3294" w:rsidRPr="00FF715E" w:rsidRDefault="004B3294" w:rsidP="00FF715E">
            <w:pPr>
              <w:pStyle w:val="ListBullet"/>
              <w:numPr>
                <w:ilvl w:val="0"/>
                <w:numId w:val="0"/>
              </w:numPr>
              <w:spacing w:line="240" w:lineRule="auto"/>
              <w:ind w:left="288"/>
              <w:rPr>
                <w:rFonts w:cstheme="minorHAnsi"/>
                <w:b/>
                <w:bCs/>
                <w:color w:val="000000" w:themeColor="text1"/>
                <w:sz w:val="18"/>
              </w:rPr>
            </w:pPr>
          </w:p>
        </w:tc>
      </w:tr>
      <w:tr w:rsidR="004B3294" w:rsidRPr="00162614" w14:paraId="17F776D9" w14:textId="17DAE679" w:rsidTr="004B3294">
        <w:trPr>
          <w:trHeight w:val="925"/>
        </w:trPr>
        <w:tc>
          <w:tcPr>
            <w:tcW w:w="5956" w:type="dxa"/>
            <w:vMerge w:val="restart"/>
            <w:tcBorders>
              <w:top w:val="single" w:sz="4" w:space="0" w:color="3A8C95" w:themeColor="accent5" w:themeShade="80"/>
              <w:bottom w:val="single" w:sz="4" w:space="0" w:color="3A8C95" w:themeColor="accent5" w:themeShade="80"/>
            </w:tcBorders>
            <w:vAlign w:val="center"/>
          </w:tcPr>
          <w:p w14:paraId="644C263D" w14:textId="0FAB4432" w:rsidR="004B3294" w:rsidRPr="00162614" w:rsidRDefault="004B3294" w:rsidP="00DF3CB0">
            <w:pPr>
              <w:pStyle w:val="Heading2"/>
            </w:pPr>
            <w:r>
              <w:t>Databases</w:t>
            </w:r>
          </w:p>
          <w:p w14:paraId="5863CB53" w14:textId="4242AD43" w:rsidR="004B3294" w:rsidRPr="00162614" w:rsidRDefault="004B3294" w:rsidP="00DF3CB0">
            <w:pPr>
              <w:pStyle w:val="Date"/>
            </w:pPr>
            <w:r>
              <w:t>MYSQL</w:t>
            </w:r>
          </w:p>
          <w:p w14:paraId="077C0ED7" w14:textId="12EFBA57" w:rsidR="004B3294" w:rsidRPr="00BB3142" w:rsidRDefault="004B3294" w:rsidP="00DF3CB0">
            <w:r>
              <w:t xml:space="preserve">Proficient in managing databases, including creating complex queries for final -year product review and rating system project. </w:t>
            </w:r>
          </w:p>
        </w:tc>
        <w:tc>
          <w:tcPr>
            <w:tcW w:w="316" w:type="dxa"/>
          </w:tcPr>
          <w:p w14:paraId="3D51FFDC" w14:textId="77777777" w:rsidR="004B3294" w:rsidRDefault="004B3294" w:rsidP="00DE524F"/>
        </w:tc>
        <w:tc>
          <w:tcPr>
            <w:tcW w:w="348" w:type="dxa"/>
            <w:vMerge w:val="restart"/>
          </w:tcPr>
          <w:p w14:paraId="0DD165C7" w14:textId="77777777" w:rsidR="004B3294" w:rsidRDefault="004B3294" w:rsidP="00DE524F"/>
        </w:tc>
        <w:tc>
          <w:tcPr>
            <w:tcW w:w="5199" w:type="dxa"/>
            <w:gridSpan w:val="2"/>
            <w:vMerge/>
          </w:tcPr>
          <w:p w14:paraId="353A4861" w14:textId="77777777" w:rsidR="004B3294" w:rsidRPr="00B87E22" w:rsidRDefault="004B3294" w:rsidP="00DE524F">
            <w:pPr>
              <w:ind w:left="-113"/>
              <w:rPr>
                <w:rStyle w:val="Heading3Char"/>
              </w:rPr>
            </w:pPr>
          </w:p>
        </w:tc>
        <w:tc>
          <w:tcPr>
            <w:tcW w:w="5199" w:type="dxa"/>
          </w:tcPr>
          <w:p w14:paraId="4CB61969" w14:textId="77777777" w:rsidR="004B3294" w:rsidRPr="00B87E22" w:rsidRDefault="004B3294" w:rsidP="00DE524F">
            <w:pPr>
              <w:ind w:left="-113"/>
              <w:rPr>
                <w:rStyle w:val="Heading3Char"/>
              </w:rPr>
            </w:pPr>
          </w:p>
        </w:tc>
        <w:tc>
          <w:tcPr>
            <w:tcW w:w="5199" w:type="dxa"/>
          </w:tcPr>
          <w:p w14:paraId="43C86382" w14:textId="2C9AE0FD" w:rsidR="004B3294" w:rsidRPr="00B87E22" w:rsidRDefault="004B3294" w:rsidP="00DE524F">
            <w:pPr>
              <w:ind w:left="-113"/>
              <w:rPr>
                <w:rStyle w:val="Heading3Char"/>
              </w:rPr>
            </w:pPr>
          </w:p>
        </w:tc>
      </w:tr>
      <w:tr w:rsidR="004B3294" w:rsidRPr="00B87E22" w14:paraId="1767D5C9" w14:textId="799E4ADD" w:rsidTr="004B3294">
        <w:trPr>
          <w:trHeight w:val="1140"/>
        </w:trPr>
        <w:tc>
          <w:tcPr>
            <w:tcW w:w="5956" w:type="dxa"/>
            <w:vMerge/>
            <w:tcBorders>
              <w:bottom w:val="single" w:sz="4" w:space="0" w:color="3A8C95" w:themeColor="accent5" w:themeShade="80"/>
            </w:tcBorders>
          </w:tcPr>
          <w:p w14:paraId="0B9732DC" w14:textId="77777777" w:rsidR="004B3294" w:rsidRDefault="004B3294" w:rsidP="00DF3CB0">
            <w:pPr>
              <w:pStyle w:val="Heading3"/>
              <w:ind w:left="-113"/>
            </w:pPr>
          </w:p>
        </w:tc>
        <w:tc>
          <w:tcPr>
            <w:tcW w:w="316" w:type="dxa"/>
          </w:tcPr>
          <w:p w14:paraId="4286D519" w14:textId="77777777" w:rsidR="004B3294" w:rsidRDefault="004B3294" w:rsidP="00DE524F"/>
        </w:tc>
        <w:tc>
          <w:tcPr>
            <w:tcW w:w="348" w:type="dxa"/>
            <w:vMerge/>
          </w:tcPr>
          <w:p w14:paraId="49A9FC3E" w14:textId="77777777" w:rsidR="004B3294" w:rsidRDefault="004B3294" w:rsidP="00DE524F"/>
        </w:tc>
        <w:tc>
          <w:tcPr>
            <w:tcW w:w="5199" w:type="dxa"/>
            <w:gridSpan w:val="2"/>
            <w:vAlign w:val="center"/>
          </w:tcPr>
          <w:p w14:paraId="193EC066" w14:textId="77777777" w:rsidR="004B3294" w:rsidRPr="00C45D7E" w:rsidRDefault="004B3294" w:rsidP="00E95D08">
            <w:pPr>
              <w:pStyle w:val="Heading1"/>
              <w:rPr>
                <w:rStyle w:val="Heading3Char"/>
                <w:sz w:val="36"/>
                <w:szCs w:val="32"/>
              </w:rPr>
            </w:pPr>
            <w:sdt>
              <w:sdtPr>
                <w:rPr>
                  <w:sz w:val="28"/>
                  <w:szCs w:val="24"/>
                </w:rPr>
                <w:id w:val="-1881937965"/>
                <w:placeholder>
                  <w:docPart w:val="04BB2F9E616343C6B8C3C5E38195EBB8"/>
                </w:placeholder>
                <w:temporary/>
                <w:showingPlcHdr/>
                <w15:appearance w15:val="hidden"/>
              </w:sdtPr>
              <w:sdtContent>
                <w:r w:rsidRPr="00162614">
                  <w:t>EDUCATION</w:t>
                </w:r>
              </w:sdtContent>
            </w:sdt>
          </w:p>
        </w:tc>
        <w:tc>
          <w:tcPr>
            <w:tcW w:w="5199" w:type="dxa"/>
          </w:tcPr>
          <w:p w14:paraId="038649B7" w14:textId="77777777" w:rsidR="004B3294" w:rsidRDefault="004B3294" w:rsidP="00E95D08">
            <w:pPr>
              <w:pStyle w:val="Heading1"/>
              <w:rPr>
                <w:sz w:val="28"/>
                <w:szCs w:val="24"/>
              </w:rPr>
            </w:pPr>
          </w:p>
        </w:tc>
        <w:tc>
          <w:tcPr>
            <w:tcW w:w="5199" w:type="dxa"/>
          </w:tcPr>
          <w:p w14:paraId="48AAFBEB" w14:textId="00F9A046" w:rsidR="004B3294" w:rsidRDefault="004B3294" w:rsidP="00E95D08">
            <w:pPr>
              <w:pStyle w:val="Heading1"/>
              <w:rPr>
                <w:sz w:val="28"/>
                <w:szCs w:val="24"/>
              </w:rPr>
            </w:pPr>
          </w:p>
        </w:tc>
      </w:tr>
      <w:tr w:rsidR="004B3294" w:rsidRPr="00162614" w14:paraId="2FE64F4C" w14:textId="628F351E" w:rsidTr="004B3294">
        <w:trPr>
          <w:trHeight w:val="1446"/>
        </w:trPr>
        <w:tc>
          <w:tcPr>
            <w:tcW w:w="5956" w:type="dxa"/>
            <w:vMerge w:val="restart"/>
            <w:tcBorders>
              <w:top w:val="single" w:sz="4" w:space="0" w:color="3A8C95" w:themeColor="accent5" w:themeShade="80"/>
            </w:tcBorders>
            <w:vAlign w:val="center"/>
          </w:tcPr>
          <w:p w14:paraId="48A160CF" w14:textId="0A45D9FA" w:rsidR="004B3294" w:rsidRDefault="004B3294" w:rsidP="00DF3CB0">
            <w:pPr>
              <w:pStyle w:val="Heading2"/>
              <w:rPr>
                <w:bCs/>
              </w:rPr>
            </w:pPr>
            <w:r w:rsidRPr="003D0E13">
              <w:rPr>
                <w:bCs/>
              </w:rPr>
              <w:t>T</w:t>
            </w:r>
            <w:r>
              <w:rPr>
                <w:bCs/>
              </w:rPr>
              <w:t xml:space="preserve">ools </w:t>
            </w:r>
            <w:r w:rsidRPr="003D0E13">
              <w:rPr>
                <w:bCs/>
              </w:rPr>
              <w:t>$</w:t>
            </w:r>
            <w:r>
              <w:rPr>
                <w:bCs/>
              </w:rPr>
              <w:t xml:space="preserve"> software</w:t>
            </w:r>
          </w:p>
          <w:p w14:paraId="7729BD52" w14:textId="7D396F3A" w:rsidR="004B3294" w:rsidRPr="003D0E13" w:rsidRDefault="004B3294" w:rsidP="00DF3CB0">
            <w:pPr>
              <w:rPr>
                <w:color w:val="00798B" w:themeColor="accent1"/>
              </w:rPr>
            </w:pPr>
            <w:r w:rsidRPr="003D0E13">
              <w:rPr>
                <w:color w:val="00798B" w:themeColor="accent1"/>
              </w:rPr>
              <w:t>Desktop Publishing</w:t>
            </w:r>
          </w:p>
          <w:p w14:paraId="2331DFAD" w14:textId="77777777" w:rsidR="004B3294" w:rsidRDefault="004B3294" w:rsidP="00DF3CB0">
            <w:r>
              <w:t>Skilled in professional document formatting and visual design.</w:t>
            </w:r>
          </w:p>
          <w:p w14:paraId="44ED8A44" w14:textId="01EAC94A" w:rsidR="004B3294" w:rsidRPr="00605BF9" w:rsidRDefault="004B3294" w:rsidP="00DF3CB0">
            <w:r>
              <w:rPr>
                <w:noProof/>
                <w:sz w:val="2"/>
                <w:szCs w:val="2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7A805F3" wp14:editId="02FA406C">
                      <wp:simplePos x="0" y="0"/>
                      <wp:positionH relativeFrom="column">
                        <wp:posOffset>1904</wp:posOffset>
                      </wp:positionH>
                      <wp:positionV relativeFrom="paragraph">
                        <wp:posOffset>95250</wp:posOffset>
                      </wp:positionV>
                      <wp:extent cx="3267075" cy="0"/>
                      <wp:effectExtent l="0" t="0" r="0" b="0"/>
                      <wp:wrapNone/>
                      <wp:docPr id="426137060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67075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A5E327" id="Straight Connector 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7.5pt" to="257.4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" strokecolor="#00798b [3204]" strokeweight=".5pt">
                      <v:stroke joinstyle="miter"/>
                    </v:line>
                  </w:pict>
                </mc:Fallback>
              </mc:AlternateContent>
            </w:r>
          </w:p>
          <w:p w14:paraId="18749BAB" w14:textId="12B4C8D6" w:rsidR="004B3294" w:rsidRPr="00605BF9" w:rsidRDefault="004B3294" w:rsidP="00DF3CB0">
            <w:pPr>
              <w:rPr>
                <w:b/>
                <w:bCs/>
                <w:color w:val="434343" w:themeColor="accent3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605BF9">
              <w:rPr>
                <w:b/>
                <w:bCs/>
                <w:color w:val="434343" w:themeColor="accent3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Soft skills</w:t>
            </w:r>
          </w:p>
          <w:p w14:paraId="2289D22B" w14:textId="77777777" w:rsidR="004B3294" w:rsidRDefault="004B3294" w:rsidP="00DF3CB0">
            <w:pPr>
              <w:rPr>
                <w:color w:val="0D0D0D" w:themeColor="text1" w:themeTint="F2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7985F840" w14:textId="44D7B6BA" w:rsidR="004B3294" w:rsidRPr="00605BF9" w:rsidRDefault="004B3294" w:rsidP="00DF3CB0">
            <w:pPr>
              <w:rPr>
                <w:color w:val="0D0D0D" w:themeColor="text1" w:themeTint="F2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605BF9">
              <w:rPr>
                <w:color w:val="0D0D0D" w:themeColor="text1" w:themeTint="F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Team work and collaboration</w:t>
            </w:r>
          </w:p>
          <w:p w14:paraId="29F2D57B" w14:textId="2DB6B734" w:rsidR="004B3294" w:rsidRPr="00605BF9" w:rsidRDefault="004B3294" w:rsidP="00DF3CB0">
            <w:pPr>
              <w:rPr>
                <w:color w:val="0D0D0D" w:themeColor="text1" w:themeTint="F2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605BF9">
              <w:rPr>
                <w:color w:val="0D0D0D" w:themeColor="text1" w:themeTint="F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Problem solving </w:t>
            </w:r>
          </w:p>
          <w:p w14:paraId="53212B29" w14:textId="02F25ACA" w:rsidR="004B3294" w:rsidRPr="00605BF9" w:rsidRDefault="004B3294" w:rsidP="00DF3CB0">
            <w:pPr>
              <w:rPr>
                <w:color w:val="0D0D0D" w:themeColor="text1" w:themeTint="F2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605BF9">
              <w:rPr>
                <w:color w:val="0D0D0D" w:themeColor="text1" w:themeTint="F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Attention to details</w:t>
            </w:r>
          </w:p>
          <w:p w14:paraId="3D5A4B57" w14:textId="50B499E8" w:rsidR="004B3294" w:rsidRPr="00605BF9" w:rsidRDefault="004B3294" w:rsidP="00DF3CB0">
            <w:pPr>
              <w:rPr>
                <w:color w:val="0D0D0D" w:themeColor="text1" w:themeTint="F2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605BF9">
              <w:rPr>
                <w:color w:val="0D0D0D" w:themeColor="text1" w:themeTint="F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Adaptability</w:t>
            </w:r>
          </w:p>
          <w:p w14:paraId="1807F99C" w14:textId="56EBD394" w:rsidR="004B3294" w:rsidRPr="00605BF9" w:rsidRDefault="004B3294" w:rsidP="00DF3CB0">
            <w:pPr>
              <w:rPr>
                <w:color w:val="0D0D0D" w:themeColor="text1" w:themeTint="F2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</w:p>
          <w:p w14:paraId="4EF2BE1A" w14:textId="77777777" w:rsidR="004B3294" w:rsidRDefault="004B3294" w:rsidP="00DF3CB0"/>
          <w:p w14:paraId="720BBE96" w14:textId="7F5154AA" w:rsidR="004B3294" w:rsidRPr="00713B95" w:rsidRDefault="004B3294" w:rsidP="00DF3CB0"/>
        </w:tc>
        <w:tc>
          <w:tcPr>
            <w:tcW w:w="316" w:type="dxa"/>
          </w:tcPr>
          <w:p w14:paraId="479B7515" w14:textId="77777777" w:rsidR="004B3294" w:rsidRPr="00713B95" w:rsidRDefault="004B3294" w:rsidP="00DE524F">
            <w:pPr>
              <w:spacing w:before="40"/>
              <w:rPr>
                <w:lang w:val="it-IT"/>
              </w:rPr>
            </w:pPr>
          </w:p>
        </w:tc>
        <w:tc>
          <w:tcPr>
            <w:tcW w:w="348" w:type="dxa"/>
            <w:vMerge w:val="restart"/>
          </w:tcPr>
          <w:p w14:paraId="31E77262" w14:textId="77777777" w:rsidR="004B3294" w:rsidRPr="00713B95" w:rsidRDefault="004B3294" w:rsidP="00DE524F">
            <w:pPr>
              <w:spacing w:before="40"/>
              <w:rPr>
                <w:lang w:val="it-IT"/>
              </w:rPr>
            </w:pPr>
          </w:p>
        </w:tc>
        <w:tc>
          <w:tcPr>
            <w:tcW w:w="5199" w:type="dxa"/>
            <w:gridSpan w:val="2"/>
            <w:vAlign w:val="center"/>
          </w:tcPr>
          <w:p w14:paraId="171BE595" w14:textId="21D75719" w:rsidR="004B3294" w:rsidRDefault="004B3294" w:rsidP="00E95D08">
            <w:pPr>
              <w:pStyle w:val="Heading2"/>
            </w:pPr>
            <w:r>
              <w:t>Cooperative University of Kenya</w:t>
            </w:r>
          </w:p>
          <w:p w14:paraId="24433FA6" w14:textId="273D4B33" w:rsidR="004B3294" w:rsidRPr="00162614" w:rsidRDefault="004B3294" w:rsidP="00E95D08">
            <w:pPr>
              <w:pStyle w:val="Date"/>
            </w:pPr>
            <w:r>
              <w:t>2024-2025</w:t>
            </w:r>
          </w:p>
          <w:p w14:paraId="57D472EE" w14:textId="77777777" w:rsidR="004B3294" w:rsidRDefault="004B3294" w:rsidP="00E95D08">
            <w:r>
              <w:t>Diploma in information technology</w:t>
            </w:r>
          </w:p>
          <w:p w14:paraId="42ED97D3" w14:textId="617C01B3" w:rsidR="004B3294" w:rsidRPr="008A65BA" w:rsidRDefault="004B3294" w:rsidP="00E95D08"/>
        </w:tc>
        <w:tc>
          <w:tcPr>
            <w:tcW w:w="5199" w:type="dxa"/>
          </w:tcPr>
          <w:p w14:paraId="4EB5B106" w14:textId="77777777" w:rsidR="004B3294" w:rsidRDefault="004B3294" w:rsidP="00E95D08">
            <w:pPr>
              <w:pStyle w:val="Heading2"/>
            </w:pPr>
          </w:p>
        </w:tc>
        <w:tc>
          <w:tcPr>
            <w:tcW w:w="5199" w:type="dxa"/>
          </w:tcPr>
          <w:p w14:paraId="2AF5BC6E" w14:textId="51C6B25E" w:rsidR="004B3294" w:rsidRDefault="004B3294" w:rsidP="00E95D08">
            <w:pPr>
              <w:pStyle w:val="Heading2"/>
            </w:pPr>
          </w:p>
        </w:tc>
      </w:tr>
      <w:tr w:rsidR="004B3294" w:rsidRPr="00162614" w14:paraId="5D30D4CA" w14:textId="304A9D75" w:rsidTr="004B3294">
        <w:trPr>
          <w:trHeight w:val="1446"/>
        </w:trPr>
        <w:tc>
          <w:tcPr>
            <w:tcW w:w="5956" w:type="dxa"/>
            <w:vMerge/>
          </w:tcPr>
          <w:p w14:paraId="317CE1B0" w14:textId="77777777" w:rsidR="004B3294" w:rsidRDefault="004B3294" w:rsidP="00DE524F">
            <w:pPr>
              <w:pStyle w:val="Heading3"/>
              <w:ind w:left="-113"/>
            </w:pPr>
          </w:p>
        </w:tc>
        <w:tc>
          <w:tcPr>
            <w:tcW w:w="316" w:type="dxa"/>
          </w:tcPr>
          <w:p w14:paraId="1EEAF6EE" w14:textId="77777777" w:rsidR="004B3294" w:rsidRDefault="004B3294" w:rsidP="00DE524F"/>
        </w:tc>
        <w:tc>
          <w:tcPr>
            <w:tcW w:w="348" w:type="dxa"/>
            <w:vMerge/>
          </w:tcPr>
          <w:p w14:paraId="370FC1B5" w14:textId="77777777" w:rsidR="004B3294" w:rsidRDefault="004B3294" w:rsidP="00DE524F"/>
        </w:tc>
        <w:tc>
          <w:tcPr>
            <w:tcW w:w="5199" w:type="dxa"/>
            <w:gridSpan w:val="2"/>
            <w:vAlign w:val="center"/>
          </w:tcPr>
          <w:p w14:paraId="422D25E5" w14:textId="5E5DB854" w:rsidR="004B3294" w:rsidRDefault="004B3294" w:rsidP="00605BF9">
            <w:pPr>
              <w:pStyle w:val="Heading2"/>
            </w:pPr>
            <w:r>
              <w:t>Nyeri High School</w:t>
            </w:r>
          </w:p>
          <w:p w14:paraId="4C2328AF" w14:textId="2D82562F" w:rsidR="004B3294" w:rsidRPr="00605BF9" w:rsidRDefault="004B3294" w:rsidP="00605BF9">
            <w:pPr>
              <w:rPr>
                <w:color w:val="00798B" w:themeColor="accent1"/>
              </w:rPr>
            </w:pPr>
            <w:r w:rsidRPr="00605BF9">
              <w:rPr>
                <w:color w:val="00798B" w:themeColor="accent1"/>
              </w:rPr>
              <w:t>2020-2023</w:t>
            </w:r>
          </w:p>
          <w:p w14:paraId="200C5306" w14:textId="1E9983E7" w:rsidR="004B3294" w:rsidRDefault="004B3294" w:rsidP="00E95D08">
            <w:r>
              <w:t>Kenya Certificate of Secondary Education (KCSE)</w:t>
            </w:r>
          </w:p>
          <w:p w14:paraId="1C90E559" w14:textId="15F1AC86" w:rsidR="004B3294" w:rsidRDefault="004B3294" w:rsidP="00E95D08">
            <w:r>
              <w:t>Grade: C-</w:t>
            </w:r>
          </w:p>
          <w:p w14:paraId="5913870D" w14:textId="52F22365" w:rsidR="004B3294" w:rsidRPr="00162614" w:rsidRDefault="004B3294" w:rsidP="00E95D08"/>
        </w:tc>
        <w:tc>
          <w:tcPr>
            <w:tcW w:w="5199" w:type="dxa"/>
          </w:tcPr>
          <w:p w14:paraId="788DEE3C" w14:textId="77777777" w:rsidR="004B3294" w:rsidRDefault="004B3294" w:rsidP="00605BF9">
            <w:pPr>
              <w:pStyle w:val="Heading2"/>
            </w:pPr>
          </w:p>
        </w:tc>
        <w:tc>
          <w:tcPr>
            <w:tcW w:w="5199" w:type="dxa"/>
          </w:tcPr>
          <w:p w14:paraId="39874EA5" w14:textId="2B550AD9" w:rsidR="004B3294" w:rsidRDefault="004B3294" w:rsidP="00605BF9">
            <w:pPr>
              <w:pStyle w:val="Heading2"/>
            </w:pPr>
          </w:p>
        </w:tc>
      </w:tr>
    </w:tbl>
    <w:p w14:paraId="356025C5" w14:textId="77777777" w:rsidR="00E95D08" w:rsidRPr="00BA3E51" w:rsidRDefault="00E95D08" w:rsidP="001C6718"/>
    <w:sectPr w:rsidR="00E95D08" w:rsidRPr="00BA3E51" w:rsidSect="00C66715">
      <w:pgSz w:w="12240" w:h="15840" w:code="1"/>
      <w:pgMar w:top="720" w:right="1134" w:bottom="0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191098" w14:textId="77777777" w:rsidR="00911B7F" w:rsidRDefault="00911B7F" w:rsidP="00BA3E51">
      <w:pPr>
        <w:spacing w:line="240" w:lineRule="auto"/>
      </w:pPr>
      <w:r>
        <w:separator/>
      </w:r>
    </w:p>
  </w:endnote>
  <w:endnote w:type="continuationSeparator" w:id="0">
    <w:p w14:paraId="263034F1" w14:textId="77777777" w:rsidR="00911B7F" w:rsidRDefault="00911B7F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09497D" w14:textId="77777777" w:rsidR="00911B7F" w:rsidRDefault="00911B7F" w:rsidP="00BA3E51">
      <w:pPr>
        <w:spacing w:line="240" w:lineRule="auto"/>
      </w:pPr>
      <w:r>
        <w:separator/>
      </w:r>
    </w:p>
  </w:footnote>
  <w:footnote w:type="continuationSeparator" w:id="0">
    <w:p w14:paraId="7462C458" w14:textId="77777777" w:rsidR="00911B7F" w:rsidRDefault="00911B7F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E3E69C4"/>
    <w:multiLevelType w:val="hybridMultilevel"/>
    <w:tmpl w:val="C5AE3B76"/>
    <w:lvl w:ilvl="0" w:tplc="AEE045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1149C4"/>
    <w:multiLevelType w:val="hybridMultilevel"/>
    <w:tmpl w:val="3DDA383E"/>
    <w:lvl w:ilvl="0" w:tplc="7758FB06">
      <w:start w:val="1"/>
      <w:numFmt w:val="bullet"/>
      <w:pStyle w:val="ListParagraph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5D94A98"/>
    <w:multiLevelType w:val="hybridMultilevel"/>
    <w:tmpl w:val="0DFA88B4"/>
    <w:numStyleLink w:val="BullettedList"/>
  </w:abstractNum>
  <w:abstractNum w:abstractNumId="9" w15:restartNumberingAfterBreak="0">
    <w:nsid w:val="79382940"/>
    <w:multiLevelType w:val="hybridMultilevel"/>
    <w:tmpl w:val="726C1D8C"/>
    <w:lvl w:ilvl="0" w:tplc="2000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 w16cid:durableId="1147940132">
    <w:abstractNumId w:val="7"/>
  </w:num>
  <w:num w:numId="2" w16cid:durableId="360589464">
    <w:abstractNumId w:val="4"/>
  </w:num>
  <w:num w:numId="3" w16cid:durableId="1108499708">
    <w:abstractNumId w:val="6"/>
  </w:num>
  <w:num w:numId="4" w16cid:durableId="867598323">
    <w:abstractNumId w:val="3"/>
  </w:num>
  <w:num w:numId="5" w16cid:durableId="1430348988">
    <w:abstractNumId w:val="2"/>
  </w:num>
  <w:num w:numId="6" w16cid:durableId="769856665">
    <w:abstractNumId w:val="1"/>
  </w:num>
  <w:num w:numId="7" w16cid:durableId="205916640">
    <w:abstractNumId w:val="0"/>
  </w:num>
  <w:num w:numId="8" w16cid:durableId="329525300">
    <w:abstractNumId w:val="8"/>
  </w:num>
  <w:num w:numId="9" w16cid:durableId="2073384661">
    <w:abstractNumId w:val="9"/>
  </w:num>
  <w:num w:numId="10" w16cid:durableId="4512468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F5F"/>
    <w:rsid w:val="00025D23"/>
    <w:rsid w:val="000407F5"/>
    <w:rsid w:val="00041F8A"/>
    <w:rsid w:val="00045F2E"/>
    <w:rsid w:val="00055BBC"/>
    <w:rsid w:val="00073BF3"/>
    <w:rsid w:val="00081B51"/>
    <w:rsid w:val="000D3891"/>
    <w:rsid w:val="000F3FE2"/>
    <w:rsid w:val="00140582"/>
    <w:rsid w:val="00162614"/>
    <w:rsid w:val="00177BCB"/>
    <w:rsid w:val="00184BEC"/>
    <w:rsid w:val="001A313A"/>
    <w:rsid w:val="001B67F6"/>
    <w:rsid w:val="001C6718"/>
    <w:rsid w:val="001D0CF8"/>
    <w:rsid w:val="00200FC4"/>
    <w:rsid w:val="00217454"/>
    <w:rsid w:val="002251C8"/>
    <w:rsid w:val="00293BB8"/>
    <w:rsid w:val="002A4A92"/>
    <w:rsid w:val="002D5478"/>
    <w:rsid w:val="00364B5C"/>
    <w:rsid w:val="00373FC8"/>
    <w:rsid w:val="00386DD3"/>
    <w:rsid w:val="00394816"/>
    <w:rsid w:val="003976A8"/>
    <w:rsid w:val="003B3A48"/>
    <w:rsid w:val="003C5242"/>
    <w:rsid w:val="003D0E13"/>
    <w:rsid w:val="003E7783"/>
    <w:rsid w:val="0041420A"/>
    <w:rsid w:val="00442A0E"/>
    <w:rsid w:val="00443C70"/>
    <w:rsid w:val="0045059C"/>
    <w:rsid w:val="004B3294"/>
    <w:rsid w:val="004B419A"/>
    <w:rsid w:val="004D74C1"/>
    <w:rsid w:val="004E6AB2"/>
    <w:rsid w:val="00535F87"/>
    <w:rsid w:val="00564622"/>
    <w:rsid w:val="00567966"/>
    <w:rsid w:val="005765A2"/>
    <w:rsid w:val="005B3227"/>
    <w:rsid w:val="005E0657"/>
    <w:rsid w:val="005F4D16"/>
    <w:rsid w:val="00605BF9"/>
    <w:rsid w:val="00632E10"/>
    <w:rsid w:val="006755BF"/>
    <w:rsid w:val="006C0673"/>
    <w:rsid w:val="006C75D7"/>
    <w:rsid w:val="006F031F"/>
    <w:rsid w:val="00703D7E"/>
    <w:rsid w:val="00705647"/>
    <w:rsid w:val="00713B95"/>
    <w:rsid w:val="00747832"/>
    <w:rsid w:val="007A76D5"/>
    <w:rsid w:val="007E5AAA"/>
    <w:rsid w:val="007E6083"/>
    <w:rsid w:val="0081316C"/>
    <w:rsid w:val="00855181"/>
    <w:rsid w:val="008643BF"/>
    <w:rsid w:val="00873F12"/>
    <w:rsid w:val="00893796"/>
    <w:rsid w:val="008A009C"/>
    <w:rsid w:val="008A65BA"/>
    <w:rsid w:val="008B1112"/>
    <w:rsid w:val="008D16E2"/>
    <w:rsid w:val="008D4A99"/>
    <w:rsid w:val="008E4EF1"/>
    <w:rsid w:val="00905659"/>
    <w:rsid w:val="00911B7F"/>
    <w:rsid w:val="00914419"/>
    <w:rsid w:val="00935402"/>
    <w:rsid w:val="00962E61"/>
    <w:rsid w:val="00964CD8"/>
    <w:rsid w:val="00966460"/>
    <w:rsid w:val="00976E5A"/>
    <w:rsid w:val="00983E40"/>
    <w:rsid w:val="00986331"/>
    <w:rsid w:val="009C7105"/>
    <w:rsid w:val="009D1777"/>
    <w:rsid w:val="009D1934"/>
    <w:rsid w:val="009E3575"/>
    <w:rsid w:val="00A01164"/>
    <w:rsid w:val="00A31B03"/>
    <w:rsid w:val="00A90F5F"/>
    <w:rsid w:val="00AB7FE5"/>
    <w:rsid w:val="00AC1E5A"/>
    <w:rsid w:val="00AC383F"/>
    <w:rsid w:val="00AF4C5D"/>
    <w:rsid w:val="00B0314F"/>
    <w:rsid w:val="00B87E22"/>
    <w:rsid w:val="00BA2D2C"/>
    <w:rsid w:val="00BA3E51"/>
    <w:rsid w:val="00BB3142"/>
    <w:rsid w:val="00C155FC"/>
    <w:rsid w:val="00C348EF"/>
    <w:rsid w:val="00C45D7E"/>
    <w:rsid w:val="00C66715"/>
    <w:rsid w:val="00C73E98"/>
    <w:rsid w:val="00CB1D3C"/>
    <w:rsid w:val="00D03178"/>
    <w:rsid w:val="00D666BB"/>
    <w:rsid w:val="00D8505D"/>
    <w:rsid w:val="00DF3CB0"/>
    <w:rsid w:val="00E04462"/>
    <w:rsid w:val="00E20245"/>
    <w:rsid w:val="00E26869"/>
    <w:rsid w:val="00E270D1"/>
    <w:rsid w:val="00E35010"/>
    <w:rsid w:val="00E4379F"/>
    <w:rsid w:val="00E80C1C"/>
    <w:rsid w:val="00E84964"/>
    <w:rsid w:val="00E95D08"/>
    <w:rsid w:val="00EA0042"/>
    <w:rsid w:val="00EF639B"/>
    <w:rsid w:val="00F50BC6"/>
    <w:rsid w:val="00F908C3"/>
    <w:rsid w:val="00FA66A5"/>
    <w:rsid w:val="00FC150A"/>
    <w:rsid w:val="00FE2094"/>
    <w:rsid w:val="00FF715E"/>
    <w:rsid w:val="05800784"/>
    <w:rsid w:val="06BA3B30"/>
    <w:rsid w:val="083D863F"/>
    <w:rsid w:val="09D956A0"/>
    <w:rsid w:val="0F1FF4F2"/>
    <w:rsid w:val="1742DA27"/>
    <w:rsid w:val="1D478E04"/>
    <w:rsid w:val="20B34A7E"/>
    <w:rsid w:val="2518E0FC"/>
    <w:rsid w:val="25B198BE"/>
    <w:rsid w:val="26BCC29B"/>
    <w:rsid w:val="2A3BDED9"/>
    <w:rsid w:val="2BDC0D4D"/>
    <w:rsid w:val="2EE1D4A7"/>
    <w:rsid w:val="2F195061"/>
    <w:rsid w:val="35217A77"/>
    <w:rsid w:val="37ED74E4"/>
    <w:rsid w:val="3B38C5D8"/>
    <w:rsid w:val="3C8C92C3"/>
    <w:rsid w:val="3E88F574"/>
    <w:rsid w:val="404DD815"/>
    <w:rsid w:val="4071D08D"/>
    <w:rsid w:val="40F7DEBC"/>
    <w:rsid w:val="41E9A876"/>
    <w:rsid w:val="45A88B00"/>
    <w:rsid w:val="4C36D5AB"/>
    <w:rsid w:val="5157BED2"/>
    <w:rsid w:val="53AB43E0"/>
    <w:rsid w:val="53EDF693"/>
    <w:rsid w:val="589B024B"/>
    <w:rsid w:val="5DDB4AB7"/>
    <w:rsid w:val="5EBACEF5"/>
    <w:rsid w:val="5F048B59"/>
    <w:rsid w:val="61A99532"/>
    <w:rsid w:val="669399E3"/>
    <w:rsid w:val="6D496113"/>
    <w:rsid w:val="708101D5"/>
    <w:rsid w:val="71B09F41"/>
    <w:rsid w:val="73D3205E"/>
    <w:rsid w:val="7CC29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A29CB1"/>
  <w15:chartTrackingRefBased/>
  <w15:docId w15:val="{AE546A2A-46B1-48FA-9E2F-B64D7F846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61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614"/>
    <w:pPr>
      <w:keepNext/>
      <w:keepLines/>
      <w:spacing w:before="22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614"/>
    <w:pPr>
      <w:keepNext/>
      <w:keepLines/>
      <w:spacing w:before="8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C671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313A"/>
  </w:style>
  <w:style w:type="paragraph" w:styleId="Footer">
    <w:name w:val="footer"/>
    <w:basedOn w:val="Normal"/>
    <w:link w:val="FooterChar"/>
    <w:uiPriority w:val="99"/>
    <w:semiHidden/>
    <w:rsid w:val="001C6718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313A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62614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ListParagraph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  <w:contextualSpacing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har"/>
    <w:uiPriority w:val="99"/>
    <w:qFormat/>
    <w:rsid w:val="00162614"/>
    <w:rPr>
      <w:caps/>
      <w:color w:val="00798B" w:themeColor="accent1"/>
    </w:rPr>
  </w:style>
  <w:style w:type="character" w:customStyle="1" w:styleId="DateChar">
    <w:name w:val="Date Char"/>
    <w:basedOn w:val="DefaultParagraphFont"/>
    <w:link w:val="Date"/>
    <w:uiPriority w:val="99"/>
    <w:rsid w:val="00162614"/>
    <w:rPr>
      <w:caps/>
      <w:color w:val="00798B" w:themeColor="accent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505D"/>
    <w:pPr>
      <w:spacing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614"/>
    <w:pPr>
      <w:numPr>
        <w:ilvl w:val="1"/>
      </w:numPr>
      <w:spacing w:line="800" w:lineRule="exact"/>
    </w:pPr>
    <w:rPr>
      <w:rFonts w:asciiTheme="majorHAnsi" w:eastAsiaTheme="minorEastAsia" w:hAnsiTheme="majorHAnsi"/>
      <w:caps/>
      <w:color w:val="D9D9D9" w:themeColor="accent3" w:themeTint="33"/>
      <w:sz w:val="7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ct1">
    <w:name w:val="Contact 1"/>
    <w:basedOn w:val="Normal"/>
    <w:link w:val="Contact1Char"/>
    <w:uiPriority w:val="12"/>
    <w:qFormat/>
    <w:rsid w:val="00162614"/>
    <w:pPr>
      <w:spacing w:line="240" w:lineRule="auto"/>
    </w:pPr>
    <w:rPr>
      <w:sz w:val="28"/>
    </w:rPr>
  </w:style>
  <w:style w:type="paragraph" w:customStyle="1" w:styleId="Contact2">
    <w:name w:val="Contact 2"/>
    <w:basedOn w:val="Normal"/>
    <w:link w:val="Contact2Char"/>
    <w:uiPriority w:val="12"/>
    <w:qFormat/>
    <w:rsid w:val="00162614"/>
    <w:pPr>
      <w:spacing w:line="240" w:lineRule="auto"/>
    </w:pPr>
    <w:rPr>
      <w:color w:val="00798B" w:themeColor="accent1"/>
      <w:sz w:val="28"/>
    </w:rPr>
  </w:style>
  <w:style w:type="character" w:customStyle="1" w:styleId="Contact1Char">
    <w:name w:val="Contact 1 Char"/>
    <w:basedOn w:val="DefaultParagraphFont"/>
    <w:link w:val="Contact1"/>
    <w:uiPriority w:val="12"/>
    <w:rsid w:val="00162614"/>
    <w:rPr>
      <w:sz w:val="28"/>
      <w:lang w:val="en-US"/>
    </w:rPr>
  </w:style>
  <w:style w:type="paragraph" w:styleId="ListBullet">
    <w:name w:val="List Bullet"/>
    <w:basedOn w:val="Normal"/>
    <w:uiPriority w:val="99"/>
    <w:qFormat/>
    <w:rsid w:val="00162614"/>
    <w:pPr>
      <w:numPr>
        <w:numId w:val="8"/>
      </w:numPr>
      <w:spacing w:before="0" w:line="400" w:lineRule="exact"/>
      <w:contextualSpacing/>
    </w:pPr>
    <w:rPr>
      <w:color w:val="00798B" w:themeColor="accent1"/>
      <w:sz w:val="28"/>
    </w:rPr>
  </w:style>
  <w:style w:type="character" w:customStyle="1" w:styleId="Contact2Char">
    <w:name w:val="Contact 2 Char"/>
    <w:basedOn w:val="DefaultParagraphFont"/>
    <w:link w:val="Contact2"/>
    <w:uiPriority w:val="12"/>
    <w:rsid w:val="00162614"/>
    <w:rPr>
      <w:color w:val="00798B" w:themeColor="accent1"/>
      <w:sz w:val="28"/>
      <w:lang w:val="en-US"/>
    </w:rPr>
  </w:style>
  <w:style w:type="numbering" w:customStyle="1" w:styleId="BullettedList">
    <w:name w:val="BullettedList"/>
    <w:uiPriority w:val="99"/>
    <w:rsid w:val="00373FC8"/>
    <w:pPr>
      <w:numPr>
        <w:numId w:val="3"/>
      </w:numPr>
    </w:pPr>
  </w:style>
  <w:style w:type="paragraph" w:styleId="ListBullet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D16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35600.github.io/derrickog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Color%20block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C85518F00A24D3AA120C6568696F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46EB5E-DFF2-4DAE-A3A2-8E75D020C80B}"/>
      </w:docPartPr>
      <w:docPartBody>
        <w:p w:rsidR="00000000" w:rsidRDefault="00ED5404" w:rsidP="00ED5404">
          <w:pPr>
            <w:pStyle w:val="BC85518F00A24D3AA120C6568696FE92"/>
          </w:pPr>
          <w:r w:rsidRPr="00C45D7E">
            <w:t>PROFILE</w:t>
          </w:r>
        </w:p>
      </w:docPartBody>
    </w:docPart>
    <w:docPart>
      <w:docPartPr>
        <w:name w:val="144A54959ACD455FB97C2FCDE2ED3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64A8F0-F666-4150-9213-1E231BE9CA97}"/>
      </w:docPartPr>
      <w:docPartBody>
        <w:p w:rsidR="00000000" w:rsidRDefault="00ED5404" w:rsidP="00ED5404">
          <w:pPr>
            <w:pStyle w:val="144A54959ACD455FB97C2FCDE2ED3931"/>
          </w:pPr>
          <w:r w:rsidRPr="00162614">
            <w:t>CONTACT</w:t>
          </w:r>
        </w:p>
      </w:docPartBody>
    </w:docPart>
    <w:docPart>
      <w:docPartPr>
        <w:name w:val="04BB2F9E616343C6B8C3C5E38195E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06367-DA25-46B0-8FB2-3F921EE5D9E8}"/>
      </w:docPartPr>
      <w:docPartBody>
        <w:p w:rsidR="00000000" w:rsidRDefault="00ED5404" w:rsidP="00ED5404">
          <w:pPr>
            <w:pStyle w:val="04BB2F9E616343C6B8C3C5E38195EBB8"/>
          </w:pPr>
          <w:r w:rsidRPr="0016261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404"/>
    <w:rsid w:val="00A026B4"/>
    <w:rsid w:val="00AF4C5D"/>
    <w:rsid w:val="00ED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E" w:eastAsia="en-K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AF2840E9EF4B2E9ECC04EC0C1EE90E">
    <w:name w:val="87AF2840E9EF4B2E9ECC04EC0C1EE90E"/>
  </w:style>
  <w:style w:type="paragraph" w:customStyle="1" w:styleId="C986971F86C54AF0B95BE54147F2FBC0">
    <w:name w:val="C986971F86C54AF0B95BE54147F2FBC0"/>
  </w:style>
  <w:style w:type="paragraph" w:customStyle="1" w:styleId="63455381E49F437C9ACE218F63B0622E">
    <w:name w:val="63455381E49F437C9ACE218F63B0622E"/>
  </w:style>
  <w:style w:type="paragraph" w:customStyle="1" w:styleId="61B5B85405EE436199C0660D03FB582E">
    <w:name w:val="61B5B85405EE436199C0660D03FB582E"/>
  </w:style>
  <w:style w:type="paragraph" w:customStyle="1" w:styleId="FEF8B00E8DAA47CDB878D12C325F10C2">
    <w:name w:val="FEF8B00E8DAA47CDB878D12C325F10C2"/>
  </w:style>
  <w:style w:type="paragraph" w:customStyle="1" w:styleId="C6D80EB3E27442E5A03CA5125AB73138">
    <w:name w:val="C6D80EB3E27442E5A03CA5125AB73138"/>
  </w:style>
  <w:style w:type="paragraph" w:customStyle="1" w:styleId="75346627CD3D482DBD2DF8E162B266BE">
    <w:name w:val="75346627CD3D482DBD2DF8E162B266BE"/>
  </w:style>
  <w:style w:type="paragraph" w:customStyle="1" w:styleId="F5E22B074F2643F8B633A368FE25FB99">
    <w:name w:val="F5E22B074F2643F8B633A368FE25FB99"/>
  </w:style>
  <w:style w:type="paragraph" w:customStyle="1" w:styleId="0277B6E039844E0DA49406AFB3164BD6">
    <w:name w:val="0277B6E039844E0DA49406AFB3164BD6"/>
  </w:style>
  <w:style w:type="paragraph" w:customStyle="1" w:styleId="3652C2630EF14B01A50FAB5B78EE77B1">
    <w:name w:val="3652C2630EF14B01A50FAB5B78EE77B1"/>
  </w:style>
  <w:style w:type="paragraph" w:customStyle="1" w:styleId="E909BCFC612A40999D95BF187C53DF07">
    <w:name w:val="E909BCFC612A40999D95BF187C53DF07"/>
  </w:style>
  <w:style w:type="paragraph" w:customStyle="1" w:styleId="31FEDD9753B64C72B45759CD76468CDE">
    <w:name w:val="31FEDD9753B64C72B45759CD76468CDE"/>
  </w:style>
  <w:style w:type="paragraph" w:customStyle="1" w:styleId="F2031B81CEED4E3589C5728DE71F4E93">
    <w:name w:val="F2031B81CEED4E3589C5728DE71F4E93"/>
  </w:style>
  <w:style w:type="paragraph" w:customStyle="1" w:styleId="AEEA9EF7B3C14C83B80E6622D1D3D167">
    <w:name w:val="AEEA9EF7B3C14C83B80E6622D1D3D167"/>
  </w:style>
  <w:style w:type="paragraph" w:customStyle="1" w:styleId="F2D399D255274790AD2BAE75C4D17B59">
    <w:name w:val="F2D399D255274790AD2BAE75C4D17B59"/>
  </w:style>
  <w:style w:type="paragraph" w:customStyle="1" w:styleId="E96D538EE16C4CEAA930C9DF55CD7285">
    <w:name w:val="E96D538EE16C4CEAA930C9DF55CD7285"/>
  </w:style>
  <w:style w:type="paragraph" w:customStyle="1" w:styleId="40BC0331A83C43FAA5F796285FC58FBB">
    <w:name w:val="40BC0331A83C43FAA5F796285FC58FBB"/>
  </w:style>
  <w:style w:type="paragraph" w:customStyle="1" w:styleId="8A4D48B5D46F459E9C6C1266DA30AADC">
    <w:name w:val="8A4D48B5D46F459E9C6C1266DA30AADC"/>
  </w:style>
  <w:style w:type="paragraph" w:customStyle="1" w:styleId="8C3CB5793218455C9978C88C6E87E374">
    <w:name w:val="8C3CB5793218455C9978C88C6E87E374"/>
  </w:style>
  <w:style w:type="paragraph" w:customStyle="1" w:styleId="1BDE29B68A0B4A96B50477C7C2D31E58">
    <w:name w:val="1BDE29B68A0B4A96B50477C7C2D31E58"/>
  </w:style>
  <w:style w:type="paragraph" w:customStyle="1" w:styleId="A82F0C33DE4C467C83319AEE2480588D">
    <w:name w:val="A82F0C33DE4C467C83319AEE2480588D"/>
  </w:style>
  <w:style w:type="paragraph" w:customStyle="1" w:styleId="1D8AAB2CD5E3437A8CFF6C70663DC085">
    <w:name w:val="1D8AAB2CD5E3437A8CFF6C70663DC085"/>
  </w:style>
  <w:style w:type="paragraph" w:customStyle="1" w:styleId="6DD8620052554D22BDADC07558573262">
    <w:name w:val="6DD8620052554D22BDADC07558573262"/>
  </w:style>
  <w:style w:type="paragraph" w:customStyle="1" w:styleId="E29A7353ACDA41CD8353927E210E97F9">
    <w:name w:val="E29A7353ACDA41CD8353927E210E97F9"/>
  </w:style>
  <w:style w:type="paragraph" w:customStyle="1" w:styleId="29E99779669248FDBA67B3CFD186EFD3">
    <w:name w:val="29E99779669248FDBA67B3CFD186EFD3"/>
  </w:style>
  <w:style w:type="paragraph" w:customStyle="1" w:styleId="0835E6A0452148B89E770DAA77C95F8C">
    <w:name w:val="0835E6A0452148B89E770DAA77C95F8C"/>
  </w:style>
  <w:style w:type="paragraph" w:customStyle="1" w:styleId="36829C8FF79F497581073BD35833AC04">
    <w:name w:val="36829C8FF79F497581073BD35833AC04"/>
  </w:style>
  <w:style w:type="paragraph" w:customStyle="1" w:styleId="2F41E593B0F14195A2BAF8139070F071">
    <w:name w:val="2F41E593B0F14195A2BAF8139070F071"/>
  </w:style>
  <w:style w:type="paragraph" w:customStyle="1" w:styleId="114551F22BC94D02834E7AC6AE6388DA">
    <w:name w:val="114551F22BC94D02834E7AC6AE6388DA"/>
  </w:style>
  <w:style w:type="paragraph" w:customStyle="1" w:styleId="0698CD8E58A346C89CB618CB8497F77B">
    <w:name w:val="0698CD8E58A346C89CB618CB8497F77B"/>
  </w:style>
  <w:style w:type="paragraph" w:customStyle="1" w:styleId="FA67EC608B754D1C955651AEFBFE60E1">
    <w:name w:val="FA67EC608B754D1C955651AEFBFE60E1"/>
  </w:style>
  <w:style w:type="paragraph" w:customStyle="1" w:styleId="3B81CE7DAA9348A0A0E33C51613DA092">
    <w:name w:val="3B81CE7DAA9348A0A0E33C51613DA092"/>
  </w:style>
  <w:style w:type="paragraph" w:customStyle="1" w:styleId="3CFB0177CB604964BC6D88533151CD15">
    <w:name w:val="3CFB0177CB604964BC6D88533151CD15"/>
  </w:style>
  <w:style w:type="paragraph" w:customStyle="1" w:styleId="7C3A3E97AC32402AABDDE08A2591DE6B">
    <w:name w:val="7C3A3E97AC32402AABDDE08A2591DE6B"/>
  </w:style>
  <w:style w:type="paragraph" w:customStyle="1" w:styleId="AAF039EF305A48B1A82E67FBB96A159A">
    <w:name w:val="AAF039EF305A48B1A82E67FBB96A159A"/>
  </w:style>
  <w:style w:type="paragraph" w:customStyle="1" w:styleId="2A672CCFBD1B49D5BD5CF945060AD20B">
    <w:name w:val="2A672CCFBD1B49D5BD5CF945060AD20B"/>
  </w:style>
  <w:style w:type="paragraph" w:customStyle="1" w:styleId="5BCB11CE9DC643509620F9812C41DE49">
    <w:name w:val="5BCB11CE9DC643509620F9812C41DE49"/>
  </w:style>
  <w:style w:type="paragraph" w:customStyle="1" w:styleId="53C2E5BA0C2C4DE29FC4419F62C569F7">
    <w:name w:val="53C2E5BA0C2C4DE29FC4419F62C569F7"/>
    <w:rsid w:val="00ED5404"/>
  </w:style>
  <w:style w:type="paragraph" w:customStyle="1" w:styleId="5BE30B6E6E674C88AC46133F0A5432AE">
    <w:name w:val="5BE30B6E6E674C88AC46133F0A5432AE"/>
    <w:rsid w:val="00ED5404"/>
  </w:style>
  <w:style w:type="paragraph" w:customStyle="1" w:styleId="A7BDB2183CF343CF9C6BC2EFAD74A7FD">
    <w:name w:val="A7BDB2183CF343CF9C6BC2EFAD74A7FD"/>
    <w:rsid w:val="00ED5404"/>
  </w:style>
  <w:style w:type="paragraph" w:customStyle="1" w:styleId="8ABE2EC264F14287A3DEE48161468499">
    <w:name w:val="8ABE2EC264F14287A3DEE48161468499"/>
    <w:rsid w:val="00ED5404"/>
  </w:style>
  <w:style w:type="paragraph" w:customStyle="1" w:styleId="B3671824E5E542A48E342A2CAEC69E23">
    <w:name w:val="B3671824E5E542A48E342A2CAEC69E23"/>
    <w:rsid w:val="00ED5404"/>
  </w:style>
  <w:style w:type="paragraph" w:customStyle="1" w:styleId="35BC544FE2A94F1083A687D46A3D8F8D">
    <w:name w:val="35BC544FE2A94F1083A687D46A3D8F8D"/>
    <w:rsid w:val="00ED5404"/>
  </w:style>
  <w:style w:type="paragraph" w:customStyle="1" w:styleId="632CCC0629744E1EA39AA9251A74AB83">
    <w:name w:val="632CCC0629744E1EA39AA9251A74AB83"/>
    <w:rsid w:val="00ED5404"/>
  </w:style>
  <w:style w:type="paragraph" w:customStyle="1" w:styleId="513BE15DE4F144C183678CA647A758A3">
    <w:name w:val="513BE15DE4F144C183678CA647A758A3"/>
    <w:rsid w:val="00ED5404"/>
  </w:style>
  <w:style w:type="paragraph" w:customStyle="1" w:styleId="674EA9446E944DB9BBD3CCE30F8910C0">
    <w:name w:val="674EA9446E944DB9BBD3CCE30F8910C0"/>
    <w:rsid w:val="00ED5404"/>
  </w:style>
  <w:style w:type="paragraph" w:customStyle="1" w:styleId="28DA2B6D3EE64FBE8982C0A191E452FC">
    <w:name w:val="28DA2B6D3EE64FBE8982C0A191E452FC"/>
    <w:rsid w:val="00ED5404"/>
  </w:style>
  <w:style w:type="paragraph" w:customStyle="1" w:styleId="2D384C3B59594EF6A92EC8E741E68D21">
    <w:name w:val="2D384C3B59594EF6A92EC8E741E68D21"/>
    <w:rsid w:val="00ED5404"/>
  </w:style>
  <w:style w:type="paragraph" w:customStyle="1" w:styleId="19DA3E892593436AB42B594EB0201A54">
    <w:name w:val="19DA3E892593436AB42B594EB0201A54"/>
    <w:rsid w:val="00ED5404"/>
  </w:style>
  <w:style w:type="paragraph" w:customStyle="1" w:styleId="62B3D431537148F3992B306193BE0380">
    <w:name w:val="62B3D431537148F3992B306193BE0380"/>
    <w:rsid w:val="00ED5404"/>
  </w:style>
  <w:style w:type="paragraph" w:customStyle="1" w:styleId="F3AD17716C364D71B5C53ED06B97071A">
    <w:name w:val="F3AD17716C364D71B5C53ED06B97071A"/>
    <w:rsid w:val="00ED5404"/>
  </w:style>
  <w:style w:type="paragraph" w:customStyle="1" w:styleId="20B2CE67FE944F678C39AE432B8F4B4B">
    <w:name w:val="20B2CE67FE944F678C39AE432B8F4B4B"/>
    <w:rsid w:val="00ED5404"/>
  </w:style>
  <w:style w:type="paragraph" w:customStyle="1" w:styleId="E670EA6FB13E41468D5A0925F5919BCF">
    <w:name w:val="E670EA6FB13E41468D5A0925F5919BCF"/>
    <w:rsid w:val="00ED5404"/>
  </w:style>
  <w:style w:type="paragraph" w:customStyle="1" w:styleId="1E87F2C97B434319805672E8CA2EABB7">
    <w:name w:val="1E87F2C97B434319805672E8CA2EABB7"/>
    <w:rsid w:val="00ED5404"/>
  </w:style>
  <w:style w:type="paragraph" w:customStyle="1" w:styleId="A9A713B7C2E445A693A85BA1061F832F">
    <w:name w:val="A9A713B7C2E445A693A85BA1061F832F"/>
    <w:rsid w:val="00ED5404"/>
  </w:style>
  <w:style w:type="paragraph" w:customStyle="1" w:styleId="BC85518F00A24D3AA120C6568696FE92">
    <w:name w:val="BC85518F00A24D3AA120C6568696FE92"/>
    <w:rsid w:val="00ED5404"/>
  </w:style>
  <w:style w:type="paragraph" w:customStyle="1" w:styleId="144A54959ACD455FB97C2FCDE2ED3931">
    <w:name w:val="144A54959ACD455FB97C2FCDE2ED3931"/>
    <w:rsid w:val="00ED5404"/>
  </w:style>
  <w:style w:type="paragraph" w:customStyle="1" w:styleId="24924E1BAD724B8AA076A0830118282C">
    <w:name w:val="24924E1BAD724B8AA076A0830118282C"/>
    <w:rsid w:val="00ED5404"/>
  </w:style>
  <w:style w:type="paragraph" w:customStyle="1" w:styleId="04BB2F9E616343C6B8C3C5E38195EBB8">
    <w:name w:val="04BB2F9E616343C6B8C3C5E38195EBB8"/>
    <w:rsid w:val="00ED54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DE76ED-ADD1-4A8F-9D43-AF90AB9C1C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09B1BC-DA84-497F-A38B-04AC0E2963F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44994794-3D6F-4B38-A5F4-A311E797D348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Color block resume</Template>
  <TotalTime>165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2025-09-24T10:05:00Z</dcterms:created>
  <dcterms:modified xsi:type="dcterms:W3CDTF">2025-09-24T12:50:00Z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